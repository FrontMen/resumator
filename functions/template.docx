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 w:themeFill="background2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7366"/>
        <w:gridCol w:w="2822"/>
      </w:tblGrid>
      <w:tr w:rsidR="00756172" w:rsidRPr="00790919" w:rsidTr="007A4B44">
        <w:trPr>
          <w:cantSplit/>
          <w:trHeight w:val="284"/>
        </w:trPr>
        <w:tc>
          <w:tcPr>
            <w:tcW w:w="7366" w:type="dxa"/>
            <w:shd w:val="clear" w:color="auto" w:fill="E6E6E6" w:themeFill="background2"/>
            <w:tcMar>
              <w:bottom w:w="0" w:type="dxa"/>
            </w:tcMar>
          </w:tcPr>
          <w:p w:rsidR="00756172" w:rsidRPr="00790919" w:rsidRDefault="00756172" w:rsidP="00E20CDA">
            <w:pPr>
              <w:pStyle w:val="FM-Name"/>
              <w:rPr>
                <w:color w:val="201E33" w:themeColor="text1"/>
              </w:rPr>
            </w:pPr>
            <w:r w:rsidRPr="00790919">
              <w:rPr>
                <w:color w:val="201E33" w:themeColor="text1"/>
              </w:rPr>
              <w:t xml:space="preserve">Hi, I am </w:t>
            </w:r>
            <w:r w:rsidR="00764356">
              <w:rPr>
                <w:rStyle w:val="FM-Bold"/>
              </w:rPr>
              <w:t>{first</w:t>
            </w:r>
            <w:r w:rsidR="00442133">
              <w:rPr>
                <w:rStyle w:val="FM-Bold"/>
              </w:rPr>
              <w:t>N</w:t>
            </w:r>
            <w:r w:rsidR="00764356">
              <w:rPr>
                <w:rStyle w:val="FM-Bold"/>
              </w:rPr>
              <w:t>ame}</w:t>
            </w:r>
          </w:p>
          <w:p w:rsidR="00756172" w:rsidRPr="00790919" w:rsidRDefault="00756172" w:rsidP="00E20CDA">
            <w:pPr>
              <w:pStyle w:val="FM-Name"/>
            </w:pPr>
            <w:r w:rsidRPr="00790919">
              <w:rPr>
                <w:color w:val="201E33" w:themeColor="text1"/>
              </w:rPr>
              <w:t>Front</w:t>
            </w:r>
            <w:r w:rsidR="00CB6EED" w:rsidRPr="00790919">
              <w:rPr>
                <w:color w:val="201E33" w:themeColor="text1"/>
              </w:rPr>
              <w:t>end</w:t>
            </w:r>
            <w:r w:rsidRPr="00790919">
              <w:rPr>
                <w:color w:val="201E33" w:themeColor="text1"/>
              </w:rPr>
              <w:t xml:space="preserve"> expert</w:t>
            </w:r>
          </w:p>
        </w:tc>
        <w:tc>
          <w:tcPr>
            <w:tcW w:w="2822" w:type="dxa"/>
            <w:vMerge w:val="restart"/>
            <w:shd w:val="clear" w:color="auto" w:fill="E6E6E6" w:themeFill="background2"/>
            <w:tcMar>
              <w:bottom w:w="0" w:type="dxa"/>
            </w:tcMar>
          </w:tcPr>
          <w:p w:rsidR="00756172" w:rsidRPr="00790919" w:rsidRDefault="00764356" w:rsidP="00441312">
            <w:pPr>
              <w:jc w:val="center"/>
            </w:pPr>
            <w:r>
              <w:t>{%image}</w:t>
            </w:r>
          </w:p>
        </w:tc>
      </w:tr>
      <w:tr w:rsidR="00756172" w:rsidRPr="00790919" w:rsidTr="007A4B44">
        <w:trPr>
          <w:cantSplit/>
          <w:trHeight w:val="284"/>
        </w:trPr>
        <w:tc>
          <w:tcPr>
            <w:tcW w:w="7366" w:type="dxa"/>
            <w:shd w:val="clear" w:color="auto" w:fill="E6E6E6" w:themeFill="background2"/>
            <w:tcMar>
              <w:bottom w:w="0" w:type="dxa"/>
            </w:tcMar>
          </w:tcPr>
          <w:p w:rsidR="00756172" w:rsidRPr="00790919" w:rsidRDefault="00764356" w:rsidP="00975A63">
            <w:pPr>
              <w:pStyle w:val="FM-topicaqua"/>
              <w:rPr>
                <w:color w:val="FF5900" w:themeColor="accent1"/>
              </w:rPr>
            </w:pPr>
            <w:r>
              <w:rPr>
                <w:color w:val="FF5900" w:themeColor="accent1"/>
              </w:rPr>
              <w:t>{city</w:t>
            </w:r>
            <w:r w:rsidR="00F4752F">
              <w:rPr>
                <w:color w:val="FF5900" w:themeColor="accent1"/>
              </w:rPr>
              <w:t>}</w:t>
            </w:r>
            <w:r w:rsidR="00756172" w:rsidRPr="00790919">
              <w:rPr>
                <w:color w:val="FF5900" w:themeColor="accent1"/>
              </w:rPr>
              <w:t xml:space="preserve"> region – NL – </w:t>
            </w:r>
            <w:r>
              <w:rPr>
                <w:color w:val="FF5900" w:themeColor="accent1"/>
              </w:rPr>
              <w:t>{dateOfBirth}</w:t>
            </w:r>
          </w:p>
        </w:tc>
        <w:tc>
          <w:tcPr>
            <w:tcW w:w="2822" w:type="dxa"/>
            <w:vMerge/>
            <w:shd w:val="clear" w:color="auto" w:fill="E6E6E6" w:themeFill="background2"/>
            <w:tcMar>
              <w:bottom w:w="0" w:type="dxa"/>
            </w:tcMar>
          </w:tcPr>
          <w:p w:rsidR="00756172" w:rsidRPr="00790919" w:rsidRDefault="00756172" w:rsidP="00F72F3D">
            <w:pPr>
              <w:pStyle w:val="FM-topicaqua"/>
            </w:pPr>
          </w:p>
        </w:tc>
      </w:tr>
    </w:tbl>
    <w:p w:rsidR="002A50C1" w:rsidRPr="00790919" w:rsidRDefault="006E4E9B"/>
    <w:tbl>
      <w:tblPr>
        <w:tblStyle w:val="Tabelraster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3969"/>
        <w:gridCol w:w="6232"/>
      </w:tblGrid>
      <w:tr w:rsidR="00345A83" w:rsidRPr="00790919" w:rsidTr="00345A83">
        <w:trPr>
          <w:trHeight w:val="20"/>
        </w:trPr>
        <w:tc>
          <w:tcPr>
            <w:tcW w:w="3969" w:type="dxa"/>
            <w:shd w:val="clear" w:color="auto" w:fill="00CCCC" w:themeFill="accent2"/>
          </w:tcPr>
          <w:p w:rsidR="00345A83" w:rsidRPr="00790919" w:rsidRDefault="00345A83" w:rsidP="00EC0980">
            <w:pPr>
              <w:pStyle w:val="FM-text"/>
            </w:pPr>
            <w:r>
              <w:rPr>
                <w:color w:val="FFFFFF" w:themeColor="background1"/>
              </w:rPr>
              <w:t>{introduction}</w:t>
            </w:r>
          </w:p>
        </w:tc>
        <w:tc>
          <w:tcPr>
            <w:tcW w:w="6232" w:type="dxa"/>
            <w:vMerge w:val="restart"/>
          </w:tcPr>
          <w:p w:rsidR="00345A83" w:rsidRPr="00790919" w:rsidRDefault="00345A83" w:rsidP="00A94190">
            <w:pPr>
              <w:pStyle w:val="FM-topicorange"/>
            </w:pPr>
            <w:r w:rsidRPr="00790919">
              <w:t>Projects</w:t>
            </w:r>
          </w:p>
          <w:p w:rsidR="00345A83" w:rsidRPr="00790919" w:rsidRDefault="00345A83" w:rsidP="00DF30AC">
            <w:pPr>
              <w:pStyle w:val="FM-text"/>
            </w:pPr>
            <w:r>
              <w:t>{#projects}</w:t>
            </w:r>
          </w:p>
          <w:p w:rsidR="00345A83" w:rsidRPr="00790919" w:rsidRDefault="00345A83" w:rsidP="003C7778">
            <w:pPr>
              <w:pStyle w:val="FM-jobtitle"/>
            </w:pPr>
            <w:r>
              <w:t>{role}</w:t>
            </w:r>
          </w:p>
          <w:p w:rsidR="00345A83" w:rsidRPr="00790919" w:rsidRDefault="00345A83" w:rsidP="00F24B98">
            <w:pPr>
              <w:pStyle w:val="FM-subtitle"/>
            </w:pPr>
            <w:r>
              <w:t>{company}</w:t>
            </w:r>
            <w:r w:rsidRPr="00790919">
              <w:tab/>
            </w:r>
            <w:r>
              <w:t>{startDate}</w:t>
            </w:r>
            <w:r w:rsidRPr="00790919">
              <w:t xml:space="preserve"> – </w:t>
            </w:r>
            <w:r w:rsidR="00E61786">
              <w:t>{</w:t>
            </w:r>
            <w:r>
              <w:t>endDate}</w:t>
            </w:r>
          </w:p>
          <w:p w:rsidR="00345A83" w:rsidRPr="00790919" w:rsidRDefault="00345A83" w:rsidP="006020D0">
            <w:pPr>
              <w:pStyle w:val="FM-text"/>
            </w:pPr>
          </w:p>
          <w:p w:rsidR="00345A83" w:rsidRDefault="00345A83" w:rsidP="006020D0">
            <w:pPr>
              <w:pStyle w:val="FM-text"/>
            </w:pPr>
            <w:r>
              <w:t>{description}</w:t>
            </w:r>
          </w:p>
          <w:p w:rsidR="00345A83" w:rsidRDefault="00345A83" w:rsidP="006020D0">
            <w:pPr>
              <w:pStyle w:val="FM-text"/>
            </w:pPr>
          </w:p>
          <w:p w:rsidR="00345A83" w:rsidRPr="00790919" w:rsidRDefault="00345A83" w:rsidP="00F24B98">
            <w:pPr>
              <w:pStyle w:val="FM-techniques"/>
            </w:pPr>
            <w:r w:rsidRPr="00790919">
              <w:t xml:space="preserve">Techniques:  </w:t>
            </w:r>
            <w:r>
              <w:t xml:space="preserve">{#stackAndTechniques}{name} – {/stackAndTechniques} </w:t>
            </w:r>
          </w:p>
          <w:p w:rsidR="00345A83" w:rsidRDefault="00345A83" w:rsidP="003239C2">
            <w:pPr>
              <w:pStyle w:val="FM-text"/>
            </w:pPr>
            <w:r>
              <w:t>{/projects}</w:t>
            </w:r>
          </w:p>
          <w:p w:rsidR="00345A83" w:rsidRPr="00790919" w:rsidRDefault="00345A83" w:rsidP="00F24B98">
            <w:pPr>
              <w:pStyle w:val="FM-text"/>
            </w:pPr>
          </w:p>
          <w:p w:rsidR="00345A83" w:rsidRPr="00790919" w:rsidRDefault="00345A83" w:rsidP="00A94190">
            <w:pPr>
              <w:pStyle w:val="FM-topicorange"/>
            </w:pPr>
            <w:r w:rsidRPr="00790919">
              <w:t>Work experience</w:t>
            </w:r>
          </w:p>
          <w:p w:rsidR="00345A83" w:rsidRPr="00790919" w:rsidRDefault="00345A83" w:rsidP="00DF30AC">
            <w:pPr>
              <w:pStyle w:val="FM-text"/>
            </w:pPr>
            <w:r>
              <w:t>{#experience}</w:t>
            </w:r>
          </w:p>
          <w:p w:rsidR="00345A83" w:rsidRPr="00790919" w:rsidRDefault="00345A83" w:rsidP="00D03C9A">
            <w:pPr>
              <w:pStyle w:val="FM-jobtitle"/>
            </w:pPr>
            <w:r>
              <w:t>{role}</w:t>
            </w:r>
          </w:p>
          <w:p w:rsidR="00345A83" w:rsidRPr="00790919" w:rsidRDefault="00345A83" w:rsidP="00D03C9A">
            <w:pPr>
              <w:pStyle w:val="FM-subtitle"/>
            </w:pPr>
            <w:r>
              <w:t>{company}</w:t>
            </w:r>
            <w:r w:rsidRPr="00790919">
              <w:tab/>
            </w:r>
            <w:r w:rsidR="009B2302">
              <w:t>{</w:t>
            </w:r>
            <w:r>
              <w:t>startDate}</w:t>
            </w:r>
            <w:r w:rsidRPr="00790919">
              <w:t xml:space="preserve"> – </w:t>
            </w:r>
            <w:r>
              <w:t>{endDate}</w:t>
            </w:r>
          </w:p>
          <w:p w:rsidR="00345A83" w:rsidRPr="00790919" w:rsidRDefault="00345A83" w:rsidP="00D03C9A">
            <w:pPr>
              <w:pStyle w:val="FM-text"/>
            </w:pPr>
          </w:p>
          <w:p w:rsidR="00345A83" w:rsidRDefault="00345A83" w:rsidP="00D03C9A">
            <w:pPr>
              <w:pStyle w:val="FM-text"/>
            </w:pPr>
            <w:r>
              <w:t>{description}</w:t>
            </w:r>
          </w:p>
          <w:p w:rsidR="00345A83" w:rsidRDefault="00345A83" w:rsidP="00D03C9A">
            <w:pPr>
              <w:pStyle w:val="FM-text"/>
            </w:pPr>
          </w:p>
          <w:p w:rsidR="00345A83" w:rsidRPr="00790919" w:rsidRDefault="00345A83" w:rsidP="00D03C9A">
            <w:pPr>
              <w:pStyle w:val="FM-techniques"/>
            </w:pPr>
            <w:r w:rsidRPr="00790919">
              <w:t xml:space="preserve">Techniques:  </w:t>
            </w:r>
            <w:r>
              <w:t xml:space="preserve">{#stackAndTechniques}{name} – {/stackAndTechniques} </w:t>
            </w:r>
          </w:p>
          <w:p w:rsidR="00345A83" w:rsidRPr="00790919" w:rsidRDefault="00345A83" w:rsidP="00051030">
            <w:pPr>
              <w:pStyle w:val="FM-text"/>
            </w:pPr>
            <w:r>
              <w:t>{/experience}</w:t>
            </w:r>
          </w:p>
        </w:tc>
      </w:tr>
      <w:tr w:rsidR="00345A83" w:rsidRPr="00790919" w:rsidTr="00345A83">
        <w:trPr>
          <w:trHeight w:hRule="exact" w:val="284"/>
        </w:trPr>
        <w:tc>
          <w:tcPr>
            <w:tcW w:w="3969" w:type="dxa"/>
          </w:tcPr>
          <w:p w:rsidR="00345A83" w:rsidRPr="00790919" w:rsidRDefault="00345A83"/>
        </w:tc>
        <w:tc>
          <w:tcPr>
            <w:tcW w:w="6232" w:type="dxa"/>
            <w:vMerge/>
          </w:tcPr>
          <w:p w:rsidR="00345A83" w:rsidRPr="00790919" w:rsidRDefault="00345A83"/>
        </w:tc>
      </w:tr>
      <w:tr w:rsidR="00345A83" w:rsidRPr="00790919" w:rsidTr="00345A83">
        <w:trPr>
          <w:trHeight w:val="20"/>
        </w:trPr>
        <w:tc>
          <w:tcPr>
            <w:tcW w:w="3969" w:type="dxa"/>
            <w:shd w:val="clear" w:color="auto" w:fill="201E33" w:themeFill="text1"/>
          </w:tcPr>
          <w:p w:rsidR="00345A83" w:rsidRPr="00790919" w:rsidRDefault="00345A83" w:rsidP="00491ED2">
            <w:pPr>
              <w:pStyle w:val="FM-topicaqua"/>
            </w:pPr>
            <w:r w:rsidRPr="00790919">
              <w:t>Skills</w:t>
            </w:r>
          </w:p>
          <w:p w:rsidR="00345A83" w:rsidRPr="00790919" w:rsidRDefault="00345A83" w:rsidP="00EC0980">
            <w:pPr>
              <w:pStyle w:val="FM-topicwhite"/>
            </w:pPr>
          </w:p>
          <w:p w:rsidR="00345A83" w:rsidRPr="00790919" w:rsidRDefault="00345A83" w:rsidP="001A56D2">
            <w:pPr>
              <w:pStyle w:val="FM-topicwhite"/>
              <w:jc w:val="center"/>
            </w:pPr>
            <w:r w:rsidRPr="00790919">
              <w:rPr>
                <w:noProof/>
              </w:rPr>
              <w:drawing>
                <wp:inline distT="0" distB="0" distL="0" distR="0" wp14:anchorId="148DBAFF" wp14:editId="1C4B78F8">
                  <wp:extent cx="431626" cy="587490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ge--angula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26" cy="58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0919">
              <w:t xml:space="preserve">   </w:t>
            </w:r>
            <w:r w:rsidRPr="00790919">
              <w:rPr>
                <w:noProof/>
              </w:rPr>
              <w:drawing>
                <wp:inline distT="0" distB="0" distL="0" distR="0" wp14:anchorId="166C7BA4" wp14:editId="5AD0093C">
                  <wp:extent cx="431626" cy="587490"/>
                  <wp:effectExtent l="0" t="0" r="63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ge--angula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26" cy="58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0919">
              <w:t xml:space="preserve">   </w:t>
            </w:r>
            <w:r w:rsidRPr="00790919">
              <w:rPr>
                <w:noProof/>
              </w:rPr>
              <w:drawing>
                <wp:inline distT="0" distB="0" distL="0" distR="0" wp14:anchorId="79FF27A6" wp14:editId="4CA0F7E0">
                  <wp:extent cx="431640" cy="587492"/>
                  <wp:effectExtent l="0" t="0" r="63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ge--angula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40" cy="587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 w:rsidRPr="00790919">
              <w:rPr>
                <w:noProof/>
              </w:rPr>
              <w:drawing>
                <wp:inline distT="0" distB="0" distL="0" distR="0" wp14:anchorId="56522DDB" wp14:editId="29B61076">
                  <wp:extent cx="431626" cy="587490"/>
                  <wp:effectExtent l="0" t="0" r="63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ge--angula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26" cy="58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5A83" w:rsidRPr="00790919" w:rsidRDefault="00345A83" w:rsidP="0018339C">
            <w:pPr>
              <w:pStyle w:val="FM-topicwhite"/>
            </w:pPr>
          </w:p>
          <w:p w:rsidR="00345A83" w:rsidRPr="00790919" w:rsidRDefault="00345A83" w:rsidP="00F667DD">
            <w:pPr>
              <w:pStyle w:val="FM-subtitle"/>
            </w:pPr>
            <w:r w:rsidRPr="00790919">
              <w:t xml:space="preserve">Languages – Frameworks </w:t>
            </w:r>
            <w:r>
              <w:t>–</w:t>
            </w:r>
            <w:r w:rsidRPr="00790919">
              <w:t xml:space="preserve"> Libraries</w:t>
            </w:r>
          </w:p>
          <w:p w:rsidR="00345A83" w:rsidRPr="00790919" w:rsidRDefault="00345A83" w:rsidP="00122F0B">
            <w:pPr>
              <w:pStyle w:val="FM-textlist"/>
              <w:numPr>
                <w:ilvl w:val="0"/>
                <w:numId w:val="0"/>
              </w:numPr>
              <w:ind w:left="284" w:hanging="284"/>
            </w:pPr>
            <w:r>
              <w:t>{#skills}</w:t>
            </w:r>
          </w:p>
          <w:p w:rsidR="00345A83" w:rsidRPr="00790919" w:rsidRDefault="00345A83" w:rsidP="00122F0B">
            <w:pPr>
              <w:pStyle w:val="FM-textlist"/>
            </w:pPr>
            <w:r>
              <w:t xml:space="preserve">{name}{/skills} </w:t>
            </w:r>
          </w:p>
        </w:tc>
        <w:tc>
          <w:tcPr>
            <w:tcW w:w="6232" w:type="dxa"/>
            <w:vMerge/>
          </w:tcPr>
          <w:p w:rsidR="00345A83" w:rsidRPr="00790919" w:rsidRDefault="00345A83"/>
        </w:tc>
      </w:tr>
      <w:tr w:rsidR="00345A83" w:rsidRPr="00790919" w:rsidTr="00345A83">
        <w:trPr>
          <w:trHeight w:hRule="exact" w:val="284"/>
        </w:trPr>
        <w:tc>
          <w:tcPr>
            <w:tcW w:w="3969" w:type="dxa"/>
          </w:tcPr>
          <w:p w:rsidR="00345A83" w:rsidRPr="00790919" w:rsidRDefault="00345A83">
            <w:r w:rsidRPr="00790919">
              <w:softHyphen/>
            </w:r>
          </w:p>
        </w:tc>
        <w:tc>
          <w:tcPr>
            <w:tcW w:w="6232" w:type="dxa"/>
            <w:vMerge/>
          </w:tcPr>
          <w:p w:rsidR="00345A83" w:rsidRPr="00790919" w:rsidRDefault="00345A83"/>
        </w:tc>
      </w:tr>
      <w:tr w:rsidR="00345A83" w:rsidRPr="00790919" w:rsidTr="00D139F7">
        <w:trPr>
          <w:trHeight w:val="3340"/>
        </w:trPr>
        <w:tc>
          <w:tcPr>
            <w:tcW w:w="3969" w:type="dxa"/>
            <w:tcBorders>
              <w:bottom w:val="nil"/>
            </w:tcBorders>
            <w:shd w:val="clear" w:color="auto" w:fill="E6E6E6" w:themeFill="background2"/>
          </w:tcPr>
          <w:p w:rsidR="00345A83" w:rsidRPr="00790919" w:rsidRDefault="00345A83" w:rsidP="00345A83">
            <w:pPr>
              <w:pStyle w:val="FM-topicorange"/>
            </w:pPr>
            <w:r w:rsidRPr="00790919">
              <w:t>Education</w:t>
            </w:r>
          </w:p>
          <w:p w:rsidR="00345A83" w:rsidRPr="00790919" w:rsidRDefault="00345A83" w:rsidP="00345A83">
            <w:pPr>
              <w:pStyle w:val="FM-text"/>
            </w:pPr>
            <w:r>
              <w:t>{#education}</w:t>
            </w:r>
          </w:p>
          <w:p w:rsidR="00345A83" w:rsidRPr="00790919" w:rsidRDefault="00345A83" w:rsidP="00345A83">
            <w:pPr>
              <w:pStyle w:val="FM-text"/>
              <w:rPr>
                <w:b/>
              </w:rPr>
            </w:pPr>
            <w:r>
              <w:rPr>
                <w:b/>
              </w:rPr>
              <w:t>{name}</w:t>
            </w:r>
          </w:p>
          <w:p w:rsidR="00345A83" w:rsidRPr="00790919" w:rsidRDefault="00345A83" w:rsidP="00345A83">
            <w:pPr>
              <w:pStyle w:val="FM-text"/>
            </w:pPr>
            <w:r>
              <w:t>{institute}</w:t>
            </w:r>
          </w:p>
          <w:p w:rsidR="004072C3" w:rsidRDefault="00345A83" w:rsidP="00345A83">
            <w:pPr>
              <w:pStyle w:val="FM-text"/>
            </w:pPr>
            <w:r>
              <w:t>{startDate}</w:t>
            </w:r>
            <w:r w:rsidR="00D055A6">
              <w:t xml:space="preserve"> </w:t>
            </w:r>
            <w:r>
              <w:t>–</w:t>
            </w:r>
            <w:r w:rsidRPr="00790919">
              <w:t xml:space="preserve"> </w:t>
            </w:r>
            <w:r>
              <w:t>{endDate}</w:t>
            </w:r>
          </w:p>
          <w:p w:rsidR="00345A83" w:rsidRPr="004072C3" w:rsidRDefault="00345A83" w:rsidP="00345A83">
            <w:pPr>
              <w:pStyle w:val="FM-text"/>
              <w:rPr>
                <w:b/>
              </w:rPr>
            </w:pPr>
            <w:r>
              <w:t>{/education}</w:t>
            </w:r>
          </w:p>
          <w:p w:rsidR="00345A83" w:rsidRDefault="00345A83" w:rsidP="007C2B7D">
            <w:pPr>
              <w:pStyle w:val="FM-text"/>
            </w:pPr>
          </w:p>
          <w:p w:rsidR="00345A83" w:rsidRPr="00790919" w:rsidRDefault="00345A83" w:rsidP="00345A83">
            <w:pPr>
              <w:pStyle w:val="FM-topicorange"/>
            </w:pPr>
            <w:r>
              <w:t>Side projects</w:t>
            </w:r>
          </w:p>
          <w:p w:rsidR="00345A83" w:rsidRPr="00790919" w:rsidRDefault="00345A83" w:rsidP="00345A83">
            <w:pPr>
              <w:pStyle w:val="FM-text"/>
            </w:pPr>
            <w:r>
              <w:t>{#sideProjects}</w:t>
            </w:r>
          </w:p>
          <w:p w:rsidR="00345A83" w:rsidRPr="00790919" w:rsidRDefault="00345A83" w:rsidP="00345A83">
            <w:pPr>
              <w:pStyle w:val="FM-text"/>
              <w:rPr>
                <w:b/>
              </w:rPr>
            </w:pPr>
            <w:r>
              <w:rPr>
                <w:b/>
              </w:rPr>
              <w:t>{</w:t>
            </w:r>
            <w:r w:rsidR="00AB5D0A">
              <w:rPr>
                <w:b/>
              </w:rPr>
              <w:t>title</w:t>
            </w:r>
            <w:r>
              <w:rPr>
                <w:b/>
              </w:rPr>
              <w:t>}</w:t>
            </w:r>
          </w:p>
          <w:p w:rsidR="00745DEC" w:rsidRPr="00790919" w:rsidRDefault="00345A83" w:rsidP="00345A83">
            <w:pPr>
              <w:pStyle w:val="FM-text"/>
            </w:pPr>
            <w:r>
              <w:t>{description}</w:t>
            </w:r>
          </w:p>
          <w:p w:rsidR="007C2B7D" w:rsidRDefault="007C2B7D" w:rsidP="007C2B7D">
            <w:pPr>
              <w:pStyle w:val="FM-text"/>
            </w:pPr>
            <w:r>
              <w:t>{link}</w:t>
            </w:r>
          </w:p>
          <w:p w:rsidR="00345A83" w:rsidRPr="00345A83" w:rsidRDefault="00345A83" w:rsidP="00345A83">
            <w:pPr>
              <w:pStyle w:val="FM-text"/>
              <w:rPr>
                <w:b/>
              </w:rPr>
            </w:pPr>
            <w:r>
              <w:t>{/sideProjects}</w:t>
            </w:r>
          </w:p>
          <w:p w:rsidR="00852D8C" w:rsidRDefault="00852D8C" w:rsidP="007C2B7D">
            <w:pPr>
              <w:pStyle w:val="FM-text"/>
            </w:pPr>
          </w:p>
          <w:p w:rsidR="00345A83" w:rsidRPr="00790919" w:rsidRDefault="00345A83" w:rsidP="00345A83">
            <w:pPr>
              <w:pStyle w:val="FM-topicorange"/>
            </w:pPr>
            <w:r>
              <w:t>Publications</w:t>
            </w:r>
          </w:p>
          <w:p w:rsidR="00345A83" w:rsidRPr="00790919" w:rsidRDefault="00345A83" w:rsidP="00345A83">
            <w:pPr>
              <w:pStyle w:val="FM-text"/>
            </w:pPr>
            <w:r>
              <w:t>{#</w:t>
            </w:r>
            <w:r w:rsidR="007C2B7D">
              <w:t>publications</w:t>
            </w:r>
            <w:r>
              <w:t>}</w:t>
            </w:r>
          </w:p>
          <w:p w:rsidR="00345A83" w:rsidRPr="00790919" w:rsidRDefault="00345A83" w:rsidP="00345A83">
            <w:pPr>
              <w:pStyle w:val="FM-text"/>
            </w:pPr>
            <w:r>
              <w:rPr>
                <w:b/>
              </w:rPr>
              <w:t>{</w:t>
            </w:r>
            <w:r w:rsidR="004072C3">
              <w:rPr>
                <w:b/>
              </w:rPr>
              <w:t>title</w:t>
            </w:r>
            <w:r>
              <w:rPr>
                <w:b/>
              </w:rPr>
              <w:t>}</w:t>
            </w:r>
          </w:p>
          <w:p w:rsidR="007C2B7D" w:rsidRDefault="00345A83" w:rsidP="00345A83">
            <w:pPr>
              <w:pStyle w:val="FM-text"/>
            </w:pPr>
            <w:r>
              <w:t>{link</w:t>
            </w:r>
            <w:r w:rsidR="00D055A6">
              <w:t>}</w:t>
            </w:r>
          </w:p>
          <w:p w:rsidR="00345A83" w:rsidRPr="00790919" w:rsidRDefault="00345A83" w:rsidP="00345A83">
            <w:pPr>
              <w:pStyle w:val="FM-text"/>
            </w:pPr>
            <w:r>
              <w:t>{/</w:t>
            </w:r>
            <w:r w:rsidR="007C2B7D">
              <w:t>publications</w:t>
            </w:r>
            <w:r>
              <w:t>}</w:t>
            </w:r>
          </w:p>
        </w:tc>
        <w:tc>
          <w:tcPr>
            <w:tcW w:w="6232" w:type="dxa"/>
            <w:vMerge/>
            <w:tcBorders>
              <w:bottom w:val="nil"/>
            </w:tcBorders>
          </w:tcPr>
          <w:p w:rsidR="00345A83" w:rsidRPr="00790919" w:rsidRDefault="00345A83" w:rsidP="00345A83"/>
        </w:tc>
      </w:tr>
    </w:tbl>
    <w:p w:rsidR="00F72F3D" w:rsidRPr="00790919" w:rsidRDefault="00F72F3D"/>
    <w:sectPr w:rsidR="00F72F3D" w:rsidRPr="00790919" w:rsidSect="00756172">
      <w:footerReference w:type="default" r:id="rId12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E4E9B" w:rsidRDefault="006E4E9B" w:rsidP="00441312">
      <w:r>
        <w:separator/>
      </w:r>
    </w:p>
  </w:endnote>
  <w:endnote w:type="continuationSeparator" w:id="0">
    <w:p w:rsidR="006E4E9B" w:rsidRDefault="006E4E9B" w:rsidP="0044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tillium Web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 ExtraLight">
    <w:altName w:val="Cambria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1312" w:rsidRDefault="00441312">
    <w:pPr>
      <w:pStyle w:val="Voet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0C63B6" wp14:editId="295A1B9A">
          <wp:simplePos x="0" y="0"/>
          <wp:positionH relativeFrom="margin">
            <wp:align>right</wp:align>
          </wp:positionH>
          <wp:positionV relativeFrom="bottomMargin">
            <wp:posOffset>-180340</wp:posOffset>
          </wp:positionV>
          <wp:extent cx="1840320" cy="5760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M-logo-line-RGB-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032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E4E9B" w:rsidRDefault="006E4E9B" w:rsidP="00441312">
      <w:r>
        <w:separator/>
      </w:r>
    </w:p>
  </w:footnote>
  <w:footnote w:type="continuationSeparator" w:id="0">
    <w:p w:rsidR="006E4E9B" w:rsidRDefault="006E4E9B" w:rsidP="00441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E4F15"/>
    <w:multiLevelType w:val="hybridMultilevel"/>
    <w:tmpl w:val="2A124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0B2E"/>
    <w:multiLevelType w:val="hybridMultilevel"/>
    <w:tmpl w:val="0D803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745C4"/>
    <w:multiLevelType w:val="hybridMultilevel"/>
    <w:tmpl w:val="94AABEBC"/>
    <w:lvl w:ilvl="0" w:tplc="D59C5FBE">
      <w:start w:val="2007"/>
      <w:numFmt w:val="bullet"/>
      <w:lvlText w:val="-"/>
      <w:lvlJc w:val="left"/>
      <w:pPr>
        <w:ind w:left="720" w:hanging="360"/>
      </w:pPr>
      <w:rPr>
        <w:rFonts w:ascii="Titillium Web" w:eastAsiaTheme="minorHAnsi" w:hAnsi="Titillium Web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A7FD4"/>
    <w:multiLevelType w:val="hybridMultilevel"/>
    <w:tmpl w:val="67DE2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15567"/>
    <w:multiLevelType w:val="hybridMultilevel"/>
    <w:tmpl w:val="324860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F21815"/>
    <w:multiLevelType w:val="hybridMultilevel"/>
    <w:tmpl w:val="48BA73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3D6D65"/>
    <w:multiLevelType w:val="hybridMultilevel"/>
    <w:tmpl w:val="28DE4AC6"/>
    <w:lvl w:ilvl="0" w:tplc="FEA6D108">
      <w:start w:val="1"/>
      <w:numFmt w:val="bullet"/>
      <w:pStyle w:val="FM-textlist"/>
      <w:lvlText w:val=""/>
      <w:lvlJc w:val="left"/>
      <w:pPr>
        <w:ind w:left="284" w:hanging="284"/>
      </w:pPr>
      <w:rPr>
        <w:rFonts w:ascii="Symbol" w:hAnsi="Symbol" w:hint="default"/>
        <w:b w:val="0"/>
        <w:i w:val="0"/>
        <w:color w:val="FF5900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E0022"/>
    <w:multiLevelType w:val="hybridMultilevel"/>
    <w:tmpl w:val="C3005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6F"/>
    <w:rsid w:val="00004876"/>
    <w:rsid w:val="00051030"/>
    <w:rsid w:val="000A540E"/>
    <w:rsid w:val="000C4881"/>
    <w:rsid w:val="000F2FC9"/>
    <w:rsid w:val="00122F0B"/>
    <w:rsid w:val="001626F2"/>
    <w:rsid w:val="0018339C"/>
    <w:rsid w:val="001A56D2"/>
    <w:rsid w:val="001B0176"/>
    <w:rsid w:val="001C5876"/>
    <w:rsid w:val="001E16D7"/>
    <w:rsid w:val="00213AC0"/>
    <w:rsid w:val="00215713"/>
    <w:rsid w:val="002636D2"/>
    <w:rsid w:val="002C3841"/>
    <w:rsid w:val="003010D7"/>
    <w:rsid w:val="003239C2"/>
    <w:rsid w:val="00345A83"/>
    <w:rsid w:val="00373B7D"/>
    <w:rsid w:val="003C7778"/>
    <w:rsid w:val="003D0F9D"/>
    <w:rsid w:val="003D6D23"/>
    <w:rsid w:val="003F27AF"/>
    <w:rsid w:val="004072C3"/>
    <w:rsid w:val="00421E35"/>
    <w:rsid w:val="00441312"/>
    <w:rsid w:val="00442133"/>
    <w:rsid w:val="00491ED2"/>
    <w:rsid w:val="004966F3"/>
    <w:rsid w:val="004A3AEC"/>
    <w:rsid w:val="004E5E4A"/>
    <w:rsid w:val="0050409A"/>
    <w:rsid w:val="005057F1"/>
    <w:rsid w:val="00530297"/>
    <w:rsid w:val="0056727A"/>
    <w:rsid w:val="005B21A3"/>
    <w:rsid w:val="005D5631"/>
    <w:rsid w:val="006020D0"/>
    <w:rsid w:val="0061410A"/>
    <w:rsid w:val="00642CCC"/>
    <w:rsid w:val="006B097E"/>
    <w:rsid w:val="006B472F"/>
    <w:rsid w:val="006E4E9B"/>
    <w:rsid w:val="00727648"/>
    <w:rsid w:val="00745DEC"/>
    <w:rsid w:val="00756172"/>
    <w:rsid w:val="00764356"/>
    <w:rsid w:val="00790919"/>
    <w:rsid w:val="007A4B44"/>
    <w:rsid w:val="007C2B7D"/>
    <w:rsid w:val="00852D8C"/>
    <w:rsid w:val="008703F5"/>
    <w:rsid w:val="008820E3"/>
    <w:rsid w:val="00882205"/>
    <w:rsid w:val="00886C02"/>
    <w:rsid w:val="00891D53"/>
    <w:rsid w:val="00897D98"/>
    <w:rsid w:val="008B51F4"/>
    <w:rsid w:val="008B5697"/>
    <w:rsid w:val="008D5A2B"/>
    <w:rsid w:val="00900F0F"/>
    <w:rsid w:val="00916DDD"/>
    <w:rsid w:val="00975A63"/>
    <w:rsid w:val="00981200"/>
    <w:rsid w:val="009B2302"/>
    <w:rsid w:val="00A231DC"/>
    <w:rsid w:val="00A6098C"/>
    <w:rsid w:val="00A94190"/>
    <w:rsid w:val="00AA0BB4"/>
    <w:rsid w:val="00AB5D0A"/>
    <w:rsid w:val="00AD7992"/>
    <w:rsid w:val="00B237F1"/>
    <w:rsid w:val="00B2567F"/>
    <w:rsid w:val="00B55B1F"/>
    <w:rsid w:val="00BB47D9"/>
    <w:rsid w:val="00BD03E2"/>
    <w:rsid w:val="00BE3C29"/>
    <w:rsid w:val="00C22A22"/>
    <w:rsid w:val="00C36258"/>
    <w:rsid w:val="00C63691"/>
    <w:rsid w:val="00C91ACE"/>
    <w:rsid w:val="00CB6EED"/>
    <w:rsid w:val="00CD1424"/>
    <w:rsid w:val="00D00EE0"/>
    <w:rsid w:val="00D03C9A"/>
    <w:rsid w:val="00D055A6"/>
    <w:rsid w:val="00DA3C7A"/>
    <w:rsid w:val="00DF30AC"/>
    <w:rsid w:val="00DF41CA"/>
    <w:rsid w:val="00E20CDA"/>
    <w:rsid w:val="00E35A72"/>
    <w:rsid w:val="00E61154"/>
    <w:rsid w:val="00E61786"/>
    <w:rsid w:val="00E66F6F"/>
    <w:rsid w:val="00EA3B4A"/>
    <w:rsid w:val="00EC0980"/>
    <w:rsid w:val="00EF2127"/>
    <w:rsid w:val="00F126F2"/>
    <w:rsid w:val="00F20EE6"/>
    <w:rsid w:val="00F24B98"/>
    <w:rsid w:val="00F26EB3"/>
    <w:rsid w:val="00F4752F"/>
    <w:rsid w:val="00F667DD"/>
    <w:rsid w:val="00F66DA1"/>
    <w:rsid w:val="00F7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318EEC"/>
  <w14:defaultImageDpi w14:val="32767"/>
  <w15:chartTrackingRefBased/>
  <w15:docId w15:val="{2A8DA8D8-38E1-7D43-AB5C-233D3E12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56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7561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56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M-Name">
    <w:name w:val="FM - Name"/>
    <w:basedOn w:val="Standaard"/>
    <w:qFormat/>
    <w:rsid w:val="00E20CDA"/>
    <w:pPr>
      <w:spacing w:line="192" w:lineRule="auto"/>
    </w:pPr>
    <w:rPr>
      <w:rFonts w:ascii="Titillium Web ExtraLight" w:hAnsi="Titillium Web ExtraLight" w:cs="Times New Roman (Body CS)"/>
      <w:color w:val="FFFFFF" w:themeColor="background1"/>
      <w:sz w:val="72"/>
    </w:rPr>
  </w:style>
  <w:style w:type="paragraph" w:customStyle="1" w:styleId="FM-topicaqua">
    <w:name w:val="FM - topic aqua"/>
    <w:basedOn w:val="Standaard"/>
    <w:qFormat/>
    <w:rsid w:val="00F72F3D"/>
    <w:pPr>
      <w:suppressAutoHyphens/>
      <w:spacing w:line="192" w:lineRule="auto"/>
    </w:pPr>
    <w:rPr>
      <w:rFonts w:ascii="Titillium Web" w:hAnsi="Titillium Web" w:cs="Times New Roman (Body CS)"/>
      <w:caps/>
      <w:color w:val="00CCCC" w:themeColor="accent2"/>
      <w:szCs w:val="32"/>
    </w:rPr>
  </w:style>
  <w:style w:type="paragraph" w:customStyle="1" w:styleId="FM-topicwhite">
    <w:name w:val="FM - topic white"/>
    <w:basedOn w:val="FM-topicaqua"/>
    <w:qFormat/>
    <w:rsid w:val="00EC0980"/>
    <w:rPr>
      <w:color w:val="FFFFFF" w:themeColor="background1"/>
    </w:rPr>
  </w:style>
  <w:style w:type="paragraph" w:customStyle="1" w:styleId="FM-text">
    <w:name w:val="FM - text"/>
    <w:basedOn w:val="Standaard"/>
    <w:qFormat/>
    <w:rsid w:val="006020D0"/>
    <w:pPr>
      <w:tabs>
        <w:tab w:val="right" w:pos="3402"/>
      </w:tabs>
      <w:suppressAutoHyphens/>
      <w:spacing w:line="288" w:lineRule="auto"/>
    </w:pPr>
    <w:rPr>
      <w:rFonts w:ascii="Titillium Web" w:hAnsi="Titillium Web" w:cs="Times New Roman (Body CS)"/>
      <w:sz w:val="18"/>
    </w:rPr>
  </w:style>
  <w:style w:type="character" w:styleId="Zwaar">
    <w:name w:val="Strong"/>
    <w:basedOn w:val="Standaardalinea-lettertype"/>
    <w:uiPriority w:val="22"/>
    <w:qFormat/>
    <w:rsid w:val="00EC0980"/>
    <w:rPr>
      <w:b/>
      <w:bCs/>
    </w:rPr>
  </w:style>
  <w:style w:type="character" w:customStyle="1" w:styleId="apple-converted-space">
    <w:name w:val="apple-converted-space"/>
    <w:basedOn w:val="Standaardalinea-lettertype"/>
    <w:rsid w:val="00EC0980"/>
  </w:style>
  <w:style w:type="paragraph" w:customStyle="1" w:styleId="FM-jobtitle">
    <w:name w:val="FM - job title"/>
    <w:basedOn w:val="FM-text"/>
    <w:qFormat/>
    <w:rsid w:val="003C7778"/>
    <w:pPr>
      <w:spacing w:line="240" w:lineRule="auto"/>
    </w:pPr>
    <w:rPr>
      <w:b/>
      <w:caps/>
      <w:sz w:val="24"/>
    </w:rPr>
  </w:style>
  <w:style w:type="paragraph" w:customStyle="1" w:styleId="FM-subtitle">
    <w:name w:val="FM - sub title"/>
    <w:basedOn w:val="FM-jobtitle"/>
    <w:qFormat/>
    <w:rsid w:val="00F24B98"/>
    <w:pPr>
      <w:tabs>
        <w:tab w:val="clear" w:pos="3402"/>
        <w:tab w:val="right" w:pos="6180"/>
      </w:tabs>
    </w:pPr>
    <w:rPr>
      <w:b w:val="0"/>
      <w:sz w:val="18"/>
    </w:rPr>
  </w:style>
  <w:style w:type="paragraph" w:customStyle="1" w:styleId="FM-topicorange">
    <w:name w:val="FM - topic orange"/>
    <w:basedOn w:val="FM-topicaqua"/>
    <w:qFormat/>
    <w:rsid w:val="00A94190"/>
    <w:rPr>
      <w:color w:val="FF5900" w:themeColor="accent1"/>
    </w:rPr>
  </w:style>
  <w:style w:type="paragraph" w:styleId="Koptekst">
    <w:name w:val="header"/>
    <w:basedOn w:val="Standaard"/>
    <w:link w:val="KoptekstChar"/>
    <w:uiPriority w:val="99"/>
    <w:unhideWhenUsed/>
    <w:rsid w:val="00441312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41312"/>
  </w:style>
  <w:style w:type="paragraph" w:styleId="Voettekst">
    <w:name w:val="footer"/>
    <w:basedOn w:val="Standaard"/>
    <w:link w:val="VoettekstChar"/>
    <w:uiPriority w:val="99"/>
    <w:unhideWhenUsed/>
    <w:rsid w:val="00441312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41312"/>
  </w:style>
  <w:style w:type="paragraph" w:styleId="Ballontekst">
    <w:name w:val="Balloon Text"/>
    <w:basedOn w:val="Standaard"/>
    <w:link w:val="BallontekstChar"/>
    <w:uiPriority w:val="99"/>
    <w:semiHidden/>
    <w:unhideWhenUsed/>
    <w:rsid w:val="006B097E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B097E"/>
    <w:rPr>
      <w:rFonts w:ascii="Times New Roman" w:hAnsi="Times New Roman" w:cs="Times New Roman"/>
      <w:sz w:val="18"/>
      <w:szCs w:val="18"/>
    </w:rPr>
  </w:style>
  <w:style w:type="paragraph" w:customStyle="1" w:styleId="FM-textlist">
    <w:name w:val="FM - text list"/>
    <w:basedOn w:val="FM-text"/>
    <w:qFormat/>
    <w:rsid w:val="00530297"/>
    <w:pPr>
      <w:numPr>
        <w:numId w:val="1"/>
      </w:numPr>
    </w:pPr>
  </w:style>
  <w:style w:type="character" w:customStyle="1" w:styleId="FM-Bold">
    <w:name w:val="FM - Bold"/>
    <w:basedOn w:val="Standaardalinea-lettertype"/>
    <w:uiPriority w:val="1"/>
    <w:qFormat/>
    <w:rsid w:val="00530297"/>
    <w:rPr>
      <w:rFonts w:ascii="Titillium Web" w:hAnsi="Titillium Web"/>
      <w:b/>
      <w:color w:val="auto"/>
    </w:rPr>
  </w:style>
  <w:style w:type="paragraph" w:customStyle="1" w:styleId="FM-techniques">
    <w:name w:val="FM - techniques"/>
    <w:basedOn w:val="FM-text"/>
    <w:qFormat/>
    <w:rsid w:val="00AD7992"/>
    <w:pPr>
      <w:shd w:val="clear" w:color="auto" w:fill="E6E6E6" w:themeFill="background2"/>
      <w:contextualSpacing/>
    </w:pPr>
    <w:rPr>
      <w:color w:val="6D6E71" w:themeColor="text2"/>
      <w:position w:val="-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nderdejong/Dropbox%20(FrontMen%20Group)/Algemeen/Externe%20communicatie/Huisstijl/CV%20Template/Frontmen%20Curriculum%20Vitae.dotx" TargetMode="External"/></Relationships>
</file>

<file path=word/theme/theme1.xml><?xml version="1.0" encoding="utf-8"?>
<a:theme xmlns:a="http://schemas.openxmlformats.org/drawingml/2006/main" name="Office Theme">
  <a:themeElements>
    <a:clrScheme name="Frontmen 2018">
      <a:dk1>
        <a:srgbClr val="201E33"/>
      </a:dk1>
      <a:lt1>
        <a:srgbClr val="FFFFFF"/>
      </a:lt1>
      <a:dk2>
        <a:srgbClr val="6D6E71"/>
      </a:dk2>
      <a:lt2>
        <a:srgbClr val="E6E6E6"/>
      </a:lt2>
      <a:accent1>
        <a:srgbClr val="FF5900"/>
      </a:accent1>
      <a:accent2>
        <a:srgbClr val="00CCCC"/>
      </a:accent2>
      <a:accent3>
        <a:srgbClr val="A5A5A5"/>
      </a:accent3>
      <a:accent4>
        <a:srgbClr val="E6E6E6"/>
      </a:accent4>
      <a:accent5>
        <a:srgbClr val="F5CC00"/>
      </a:accent5>
      <a:accent6>
        <a:srgbClr val="00A3F5"/>
      </a:accent6>
      <a:hlink>
        <a:srgbClr val="FF5900"/>
      </a:hlink>
      <a:folHlink>
        <a:srgbClr val="FF3C0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E9B008-9AF2-BD40-A8F0-C0FF283E2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Frontmen Curriculum Vitae.dotx</Template>
  <TotalTime>47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Frontmen Curriculum Vitae</vt:lpstr>
      <vt:lpstr>Frontmen Curriculum Vitae</vt:lpstr>
    </vt:vector>
  </TitlesOfParts>
  <Manager/>
  <Company>Scotch &amp; Tobacco</Company>
  <LinksUpToDate>false</LinksUpToDate>
  <CharactersWithSpaces>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Frontmen Curriculum Vitae</dc:title>
  <dc:subject>Frontmen Templates</dc:subject>
  <dc:creator>Microsoft Office User</dc:creator>
  <cp:keywords>Frontmen CV</cp:keywords>
  <dc:description/>
  <cp:lastModifiedBy>Microsoft Office User</cp:lastModifiedBy>
  <cp:revision>36</cp:revision>
  <cp:lastPrinted>2020-05-07T20:21:00Z</cp:lastPrinted>
  <dcterms:created xsi:type="dcterms:W3CDTF">2020-08-13T10:26:00Z</dcterms:created>
  <dcterms:modified xsi:type="dcterms:W3CDTF">2020-08-13T13:42:00Z</dcterms:modified>
  <cp:category>Word template</cp:category>
</cp:coreProperties>
</file>