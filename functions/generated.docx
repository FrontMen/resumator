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 w:themeFill="background2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7366"/>
        <w:gridCol w:w="2822"/>
      </w:tblGrid>
      <w:tr w:rsidR="00756172" w:rsidRPr="00790919" w:rsidTr="007A4B44">
        <w:trPr>
          <w:cantSplit/>
          <w:trHeight w:val="284"/>
        </w:trPr>
        <w:tc>
          <w:tcPr>
            <w:tcW w:w="7366" w:type="dxa"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56172" w:rsidP="00E20CDA">
            <w:pPr>
              <w:pStyle w:val="FM-Name"/>
              <w:rPr>
                <w:color w:val="201E33" w:themeColor="text1"/>
              </w:rPr>
            </w:pPr>
            <w:r w:rsidRPr="00790919">
              <w:rPr>
                <w:color w:val="201E33" w:themeColor="text1"/>
              </w:rPr>
              <w:t xml:space="preserve">Hi, I am </w:t>
            </w:r>
            <w:r w:rsidR="00764356">
              <w:rPr>
                <w:rStyle w:val="FM-Bold"/>
              </w:rPr>
              <w:t xml:space="preserve">Jurgen</w:t>
            </w:r>
            <w:r w:rsidR="00442133">
              <w:rPr>
                <w:rStyle w:val="FM-Bold"/>
              </w:rPr>
              <w:t/>
            </w:r>
            <w:r w:rsidR="00764356">
              <w:rPr>
                <w:rStyle w:val="FM-Bold"/>
              </w:rPr>
              <w:t/>
            </w:r>
          </w:p>
          <w:p w:rsidR="00756172" w:rsidRPr="00790919" w:rsidRDefault="00756172" w:rsidP="00E20CDA">
            <w:pPr>
              <w:pStyle w:val="FM-Name"/>
            </w:pPr>
            <w:r w:rsidRPr="00790919">
              <w:rPr>
                <w:color w:val="201E33" w:themeColor="text1"/>
              </w:rPr>
              <w:t>Front</w:t>
            </w:r>
            <w:r w:rsidR="00CB6EED" w:rsidRPr="00790919">
              <w:rPr>
                <w:color w:val="201E33" w:themeColor="text1"/>
              </w:rPr>
              <w:t>end</w:t>
            </w:r>
            <w:r w:rsidRPr="00790919">
              <w:rPr>
                <w:color w:val="201E33" w:themeColor="text1"/>
              </w:rPr>
              <w:t xml:space="preserve"> expert</w:t>
            </w:r>
          </w:p>
        </w:tc>
        <w:tc>
          <w:tcPr>
            <w:tcW w:w="2822" w:type="dxa"/>
            <w:vMerge w:val="restart"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64356" w:rsidP="00441312">
            <w:pPr>
              <w:jc w:val="center"/>
            </w:pPr>
            <w:r>w:t</w:r>
          </w:p>
        </w:tc>
      </w:tr>
      <w:tr w:rsidR="00756172" w:rsidRPr="00790919" w:rsidTr="007A4B44">
        <w:trPr>
          <w:cantSplit/>
          <w:trHeight w:val="284"/>
        </w:trPr>
        <w:tc>
          <w:tcPr>
            <w:tcW w:w="7366" w:type="dxa"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64356" w:rsidP="00975A63">
            <w:pPr>
              <w:pStyle w:val="FM-topicaqua"/>
              <w:rPr>
                <w:color w:val="FF5900" w:themeColor="accent1"/>
              </w:rPr>
            </w:pPr>
            <w:r>
              <w:rPr>
                <w:color w:val="FF5900" w:themeColor="accent1"/>
              </w:rPr>
              <w:t xml:space="preserve">Rotterdam</w:t>
            </w:r>
            <w:r w:rsidR="00F4752F">
              <w:rPr>
                <w:color w:val="FF5900" w:themeColor="accent1"/>
              </w:rPr>
              <w:t/>
            </w:r>
            <w:r w:rsidR="00756172" w:rsidRPr="00790919">
              <w:rPr>
                <w:color w:val="FF5900" w:themeColor="accent1"/>
              </w:rPr>
              <w:t xml:space="preserve"> region – NL – </w:t>
            </w:r>
            <w:r>
              <w:rPr>
                <w:color w:val="FF5900" w:themeColor="accent1"/>
              </w:rPr>
              <w:t xml:space="preserve">January 1970</w:t>
            </w:r>
          </w:p>
        </w:tc>
        <w:tc>
          <w:tcPr>
            <w:tcW w:w="2822" w:type="dxa"/>
            <w:vMerge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56172" w:rsidP="00F72F3D">
            <w:pPr>
              <w:pStyle w:val="FM-topicaqua"/>
            </w:pPr>
          </w:p>
        </w:tc>
      </w:tr>
    </w:tbl>
    <w:p w:rsidR="002A50C1" w:rsidRPr="00790919" w:rsidRDefault="006E4E9B"/>
    <w:tbl>
      <w:tblPr>
        <w:tblStyle w:val="Tabel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3969"/>
        <w:gridCol w:w="6232"/>
      </w:tblGrid>
      <w:tr w:rsidR="00345A83" w:rsidRPr="00790919" w:rsidTr="00345A83">
        <w:trPr>
          <w:trHeight w:val="20"/>
        </w:trPr>
        <w:tc>
          <w:tcPr>
            <w:tcW w:w="3969" w:type="dxa"/>
            <w:shd w:val="clear" w:color="auto" w:fill="00CCCC" w:themeFill="accent2"/>
          </w:tcPr>
          <w:p w:rsidR="00345A83" w:rsidRPr="00790919" w:rsidRDefault="00345A83" w:rsidP="00EC0980">
            <w:pPr>
              <w:pStyle w:val="FM-text"/>
            </w:pPr>
            <w:r>
              <w:rPr>
                <w:color w:val="FFFFFF" w:themeColor="background1"/>
              </w:rPr>
              <w:t xml:space="preserve">Lorem Ipsum is simply dummy text of the printing and typesetting industry. Lorem Ipsum has been the industry's standard dummy text ever since the 1500s, when an unknown printer took a galley of type and scrambled it to make a type specimen book. </w:t>
            </w:r>
          </w:p>
        </w:tc>
        <w:tc>
          <w:tcPr>
            <w:tcW w:w="6232" w:type="dxa"/>
            <w:vMerge w:val="restart"/>
          </w:tcPr>
          <w:p w:rsidR="00345A83" w:rsidRPr="00790919" w:rsidRDefault="00345A83" w:rsidP="00A94190">
            <w:pPr>
              <w:pStyle w:val="FM-topicorange"/>
            </w:pPr>
            <w:r w:rsidRPr="00790919">
              <w:t>Projects</w:t>
            </w:r>
          </w:p>
          <w:p w:rsidR="00345A83" w:rsidRPr="00790919" w:rsidRDefault="00345A83" w:rsidP="00DF30AC">
            <w:pPr>
              <w:pStyle w:val="FM-text"/>
            </w:pPr>
            <w:r>
              <w:t/>
            </w:r>
          </w:p>
          <w:p w:rsidR="00345A83" w:rsidRPr="00790919" w:rsidRDefault="00345A83" w:rsidP="00F24B98">
            <w:pPr>
              <w:pStyle w:val="FM-text"/>
            </w:pPr>
          </w:p>
          <w:p w:rsidR="00345A83" w:rsidRPr="00790919" w:rsidRDefault="00345A83" w:rsidP="00A94190">
            <w:pPr>
              <w:pStyle w:val="FM-topicorange"/>
            </w:pPr>
            <w:r w:rsidRPr="00790919">
              <w:t>Work experience</w:t>
            </w:r>
          </w:p>
          <w:p w:rsidR="00345A83" w:rsidRPr="00790919" w:rsidRDefault="00345A83" w:rsidP="00DF30AC">
            <w:pPr>
              <w:pStyle w:val="FM-text"/>
            </w:pPr>
            <w:r>
              <w:t/>
            </w:r>
          </w:p>
          <w:p w:rsidR="00345A83" w:rsidRPr="00790919" w:rsidRDefault="00345A83" w:rsidP="00D03C9A">
            <w:pPr>
              <w:pStyle w:val="FM-jobtitle"/>
            </w:pPr>
            <w:r>
              <w:t xml:space="preserve">SENIOR frontend developer</w:t>
            </w:r>
          </w:p>
          <w:p w:rsidR="00345A83" w:rsidRPr="00790919" w:rsidRDefault="00345A83" w:rsidP="00D03C9A">
            <w:pPr>
              <w:pStyle w:val="FM-subtitle"/>
            </w:pPr>
            <w:r>
              <w:t xml:space="preserve">Stager</w:t>
            </w:r>
            <w:r w:rsidRPr="00790919">
              <w:tab/>
            </w:r>
            <w:r w:rsidR="009B2302">
              <w:t xml:space="preserve">July 1985</w:t>
            </w:r>
            <w:r>
              <w:t/>
            </w:r>
            <w:r w:rsidRPr="00790919">
              <w:t xml:space="preserve"> – </w:t>
            </w:r>
            <w:r>
              <w:t xml:space="preserve">July 1985</w:t>
            </w:r>
          </w:p>
          <w:p w:rsidR="00345A83" w:rsidRPr="00790919" w:rsidRDefault="00345A83" w:rsidP="00D03C9A">
            <w:pPr>
              <w:pStyle w:val="FM-text"/>
            </w:pPr>
          </w:p>
          <w:p w:rsidR="00345A83" w:rsidRDefault="00345A83" w:rsidP="00D03C9A">
            <w:pPr>
              <w:pStyle w:val="FM-text"/>
            </w:pPr>
            <w:r>
              <w:t xml:space="preserve">Maintained and redesigned a Java-based (Play) web application. Ported some of the existing jQuery or React to LitElement (web components), developed some new functionality in LitElement to be usable within existing codebase.</w:t>
            </w:r>
          </w:p>
          <w:p w:rsidR="00345A83" w:rsidRDefault="00345A83" w:rsidP="00D03C9A">
            <w:pPr>
              <w:pStyle w:val="FM-text"/>
            </w:pPr>
          </w:p>
          <w:p w:rsidR="00345A83" w:rsidRPr="00790919" w:rsidRDefault="00345A83" w:rsidP="00D03C9A">
            <w:pPr>
              <w:pStyle w:val="FM-techniques"/>
            </w:pPr>
            <w:r w:rsidRPr="00790919">
              <w:t xml:space="preserve">Techniques:  </w:t>
            </w:r>
            <w:r>
              <w:t xml:space="preserve">LitElement – Web Components – JavaScript – React – Sass – Redux – TypeScript –  </w:t>
            </w:r>
          </w:p>
          <w:p w:rsidR="00345A83" w:rsidRPr="00790919" w:rsidRDefault="00345A83" w:rsidP="00051030">
            <w:pPr>
              <w:pStyle w:val="FM-text"/>
            </w:pPr>
            <w:r>
              <w:t/>
            </w:r>
          </w:p>
          <w:p w:rsidR="00345A83" w:rsidRPr="00790919" w:rsidRDefault="00345A83" w:rsidP="00D03C9A">
            <w:pPr>
              <w:pStyle w:val="FM-jobtitle"/>
            </w:pPr>
            <w:r>
              <w:t xml:space="preserve">frontend developer</w:t>
            </w:r>
          </w:p>
          <w:p w:rsidR="00345A83" w:rsidRPr="00790919" w:rsidRDefault="00345A83" w:rsidP="00D03C9A">
            <w:pPr>
              <w:pStyle w:val="FM-subtitle"/>
            </w:pPr>
            <w:r>
              <w:t xml:space="preserve">De Voorhoede</w:t>
            </w:r>
            <w:r w:rsidRPr="00790919">
              <w:tab/>
            </w:r>
            <w:r w:rsidR="009B2302">
              <w:t xml:space="preserve">July 1985</w:t>
            </w:r>
            <w:r>
              <w:t/>
            </w:r>
            <w:r w:rsidRPr="00790919">
              <w:t xml:space="preserve"> – </w:t>
            </w:r>
            <w:r>
              <w:t xml:space="preserve">July 1985</w:t>
            </w:r>
          </w:p>
          <w:p w:rsidR="00345A83" w:rsidRPr="00790919" w:rsidRDefault="00345A83" w:rsidP="00D03C9A">
            <w:pPr>
              <w:pStyle w:val="FM-text"/>
            </w:pPr>
          </w:p>
          <w:p w:rsidR="00345A83" w:rsidRDefault="00345A83" w:rsidP="00D03C9A">
            <w:pPr>
              <w:pStyle w:val="FM-text"/>
            </w:pPr>
            <w:r>
              <w:t xml:space="preserve">Inventoried client needs and proposed fitting solutions. Created and managed implementation. Worked on a large variety of projects, some of them are highlighted below.
frontend developer
Quantum Inspire
Created an interface and client-side code parser for quantum computers.</w:t>
            </w:r>
          </w:p>
          <w:p w:rsidR="00345A83" w:rsidRDefault="00345A83" w:rsidP="00D03C9A">
            <w:pPr>
              <w:pStyle w:val="FM-text"/>
            </w:pPr>
          </w:p>
          <w:p w:rsidR="00345A83" w:rsidRPr="00790919" w:rsidRDefault="00345A83" w:rsidP="00D03C9A">
            <w:pPr>
              <w:pStyle w:val="FM-techniques"/>
            </w:pPr>
            <w:r w:rsidRPr="00790919">
              <w:t xml:space="preserve">Techniques:  </w:t>
            </w:r>
            <w:r>
              <w:t xml:space="preserve">Nuxt – Vue – Ava – Netlify – PostCSS –  </w:t>
            </w:r>
          </w:p>
          <w:p w:rsidR="00345A83" w:rsidRPr="00790919" w:rsidRDefault="00345A83" w:rsidP="00051030">
            <w:pPr>
              <w:pStyle w:val="FM-text"/>
            </w:pPr>
            <w:r>
              <w:t/>
            </w:r>
          </w:p>
          <w:p w:rsidR="00345A83" w:rsidRPr="00790919" w:rsidRDefault="00345A83" w:rsidP="00D03C9A">
            <w:pPr>
              <w:pStyle w:val="FM-jobtitle"/>
            </w:pPr>
            <w:r>
              <w:t xml:space="preserve">frontend developer</w:t>
            </w:r>
          </w:p>
          <w:p w:rsidR="00345A83" w:rsidRPr="00790919" w:rsidRDefault="00345A83" w:rsidP="00D03C9A">
            <w:pPr>
              <w:pStyle w:val="FM-subtitle"/>
            </w:pPr>
            <w:r>
              <w:t xml:space="preserve">undefined</w:t>
            </w:r>
            <w:r w:rsidRPr="00790919">
              <w:tab/>
            </w:r>
            <w:r w:rsidR="009B2302">
              <w:t xml:space="preserve">undefined</w:t>
            </w:r>
            <w:r>
              <w:t/>
            </w:r>
            <w:r w:rsidRPr="00790919">
              <w:t xml:space="preserve"> – </w:t>
            </w:r>
            <w:r>
              <w:t xml:space="preserve">undefined</w:t>
            </w:r>
          </w:p>
          <w:p w:rsidR="00345A83" w:rsidRPr="00790919" w:rsidRDefault="00345A83" w:rsidP="00D03C9A">
            <w:pPr>
              <w:pStyle w:val="FM-text"/>
            </w:pPr>
          </w:p>
          <w:p w:rsidR="00345A83" w:rsidRDefault="00345A83" w:rsidP="00D03C9A">
            <w:pPr>
              <w:pStyle w:val="FM-text"/>
            </w:pPr>
            <w:r>
              <w:t xml:space="preserve">Tradus
Created a marketplace for used heavy machinery. Worked with a multitude of templating languages and backends such as C# and Razor, Drupal and Twig, and Nunjucks</w:t>
            </w:r>
          </w:p>
          <w:p w:rsidR="00345A83" w:rsidRDefault="00345A83" w:rsidP="00D03C9A">
            <w:pPr>
              <w:pStyle w:val="FM-text"/>
            </w:pPr>
          </w:p>
          <w:p w:rsidR="00345A83" w:rsidRPr="00790919" w:rsidRDefault="00345A83" w:rsidP="00D03C9A">
            <w:pPr>
              <w:pStyle w:val="FM-techniques"/>
            </w:pPr>
            <w:r w:rsidRPr="00790919">
              <w:t xml:space="preserve">Techniques:  </w:t>
            </w:r>
            <w:r>
              <w:t xml:space="preserve">C# – Drupal – Twig – Nunjucks – Less –  </w:t>
            </w:r>
          </w:p>
          <w:p w:rsidR="00345A83" w:rsidRPr="00790919" w:rsidRDefault="00345A83" w:rsidP="00051030">
            <w:pPr>
              <w:pStyle w:val="FM-text"/>
            </w:pPr>
            <w:r>
              <w:t/>
            </w:r>
          </w:p>
          <w:p w:rsidR="00345A83" w:rsidRPr="00790919" w:rsidRDefault="00345A83" w:rsidP="00D03C9A">
            <w:pPr>
              <w:pStyle w:val="FM-jobtitle"/>
            </w:pPr>
            <w:r>
              <w:t xml:space="preserve">frontend developer</w:t>
            </w:r>
          </w:p>
          <w:p w:rsidR="00345A83" w:rsidRPr="00790919" w:rsidRDefault="00345A83" w:rsidP="00D03C9A">
            <w:pPr>
              <w:pStyle w:val="FM-subtitle"/>
            </w:pPr>
            <w:r>
              <w:t xml:space="preserve">undefined</w:t>
            </w:r>
            <w:r w:rsidRPr="00790919">
              <w:tab/>
            </w:r>
            <w:r w:rsidR="009B2302">
              <w:t xml:space="preserve">undefined</w:t>
            </w:r>
            <w:r>
              <w:t/>
            </w:r>
            <w:r w:rsidRPr="00790919">
              <w:t xml:space="preserve"> – </w:t>
            </w:r>
            <w:r>
              <w:t xml:space="preserve">undefined</w:t>
            </w:r>
          </w:p>
          <w:p w:rsidR="00345A83" w:rsidRPr="00790919" w:rsidRDefault="00345A83" w:rsidP="00D03C9A">
            <w:pPr>
              <w:pStyle w:val="FM-text"/>
            </w:pPr>
          </w:p>
          <w:p w:rsidR="00345A83" w:rsidRDefault="00345A83" w:rsidP="00D03C9A">
            <w:pPr>
              <w:pStyle w:val="FM-text"/>
            </w:pPr>
            <w:r>
              <w:t xml:space="preserve">PowerPeers
Development of their public website using Umbraco as CMS</w:t>
            </w:r>
          </w:p>
          <w:p w:rsidR="00345A83" w:rsidRDefault="00345A83" w:rsidP="00D03C9A">
            <w:pPr>
              <w:pStyle w:val="FM-text"/>
            </w:pPr>
          </w:p>
          <w:p w:rsidR="00345A83" w:rsidRPr="00790919" w:rsidRDefault="00345A83" w:rsidP="00D03C9A">
            <w:pPr>
              <w:pStyle w:val="FM-techniques"/>
            </w:pPr>
            <w:r w:rsidRPr="00790919">
              <w:t xml:space="preserve">Techniques:  </w:t>
            </w:r>
            <w:r>
              <w:t xml:space="preserve">Umbraco – Javascript – Razor – Sass –  </w:t>
            </w:r>
          </w:p>
          <w:p w:rsidR="00345A83" w:rsidRPr="00790919" w:rsidRDefault="00345A83" w:rsidP="00051030">
            <w:pPr>
              <w:pStyle w:val="FM-text"/>
            </w:pPr>
            <w:r>
              <w:t/>
            </w:r>
          </w:p>
          <w:p w:rsidR="00345A83" w:rsidRPr="00790919" w:rsidRDefault="00345A83" w:rsidP="00D03C9A">
            <w:pPr>
              <w:pStyle w:val="FM-jobtitle"/>
            </w:pPr>
            <w:r>
              <w:t xml:space="preserve">frontend developer</w:t>
            </w:r>
          </w:p>
          <w:p w:rsidR="00345A83" w:rsidRPr="00790919" w:rsidRDefault="00345A83" w:rsidP="00D03C9A">
            <w:pPr>
              <w:pStyle w:val="FM-subtitle"/>
            </w:pPr>
            <w:r>
              <w:t xml:space="preserve">undefined</w:t>
            </w:r>
            <w:r w:rsidRPr="00790919">
              <w:tab/>
            </w:r>
            <w:r w:rsidR="009B2302">
              <w:t xml:space="preserve">undefined</w:t>
            </w:r>
            <w:r>
              <w:t/>
            </w:r>
            <w:r w:rsidRPr="00790919">
              <w:t xml:space="preserve"> – </w:t>
            </w:r>
            <w:r>
              <w:t xml:space="preserve">undefined</w:t>
            </w:r>
          </w:p>
          <w:p w:rsidR="00345A83" w:rsidRPr="00790919" w:rsidRDefault="00345A83" w:rsidP="00D03C9A">
            <w:pPr>
              <w:pStyle w:val="FM-text"/>
            </w:pPr>
          </w:p>
          <w:p w:rsidR="00345A83" w:rsidRDefault="00345A83" w:rsidP="00D03C9A">
            <w:pPr>
              <w:pStyle w:val="FM-text"/>
            </w:pPr>
            <w:r>
              <w:t xml:space="preserve">ABN AMRO
Created a tool for calculating loans for customers.</w:t>
            </w:r>
          </w:p>
          <w:p w:rsidR="00345A83" w:rsidRDefault="00345A83" w:rsidP="00D03C9A">
            <w:pPr>
              <w:pStyle w:val="FM-text"/>
            </w:pPr>
          </w:p>
          <w:p w:rsidR="00345A83" w:rsidRPr="00790919" w:rsidRDefault="00345A83" w:rsidP="00D03C9A">
            <w:pPr>
              <w:pStyle w:val="FM-techniques"/>
            </w:pPr>
            <w:r w:rsidRPr="00790919">
              <w:t xml:space="preserve">Techniques:  </w:t>
            </w:r>
            <w:r>
              <w:t xml:space="preserve">RiotJS – CSS – HTML –  </w:t>
            </w:r>
          </w:p>
          <w:p w:rsidR="00345A83" w:rsidRPr="00790919" w:rsidRDefault="00345A83" w:rsidP="00051030">
            <w:pPr>
              <w:pStyle w:val="FM-text"/>
            </w:pPr>
            <w:r>
              <w:t/>
            </w:r>
          </w:p>
          <w:p w:rsidR="00345A83" w:rsidRPr="00790919" w:rsidRDefault="00345A83" w:rsidP="00D03C9A">
            <w:pPr>
              <w:pStyle w:val="FM-jobtitle"/>
            </w:pPr>
            <w:r>
              <w:t xml:space="preserve">Interaction Prototyper</w:t>
            </w:r>
          </w:p>
          <w:p w:rsidR="00345A83" w:rsidRPr="00790919" w:rsidRDefault="00345A83" w:rsidP="00D03C9A">
            <w:pPr>
              <w:pStyle w:val="FM-subtitle"/>
            </w:pPr>
            <w:r>
              <w:t xml:space="preserve">TU Delft</w:t>
            </w:r>
            <w:r w:rsidRPr="00790919">
              <w:tab/>
            </w:r>
            <w:r w:rsidR="009B2302">
              <w:t xml:space="preserve">July 1985</w:t>
            </w:r>
            <w:r>
              <w:t/>
            </w:r>
            <w:r w:rsidRPr="00790919">
              <w:t xml:space="preserve"> – </w:t>
            </w:r>
            <w:r>
              <w:t xml:space="preserve">July 1985</w:t>
            </w:r>
          </w:p>
          <w:p w:rsidR="00345A83" w:rsidRPr="00790919" w:rsidRDefault="00345A83" w:rsidP="00D03C9A">
            <w:pPr>
              <w:pStyle w:val="FM-text"/>
            </w:pPr>
          </w:p>
          <w:p w:rsidR="00345A83" w:rsidRDefault="00345A83" w:rsidP="00D03C9A">
            <w:pPr>
              <w:pStyle w:val="FM-text"/>
            </w:pPr>
            <w:r>
              <w:t xml:space="preserve">Pitched, designed and prototyped a new portal for students at the Delft
University of Technology, combining personalised study-related information from a plethora of different sources in a context-driven way. </w:t>
            </w:r>
          </w:p>
          <w:p w:rsidR="00345A83" w:rsidRDefault="00345A83" w:rsidP="00D03C9A">
            <w:pPr>
              <w:pStyle w:val="FM-text"/>
            </w:pPr>
          </w:p>
          <w:p w:rsidR="00345A83" w:rsidRPr="00790919" w:rsidRDefault="00345A83" w:rsidP="00D03C9A">
            <w:pPr>
              <w:pStyle w:val="FM-techniques"/>
            </w:pPr>
            <w:r w:rsidRPr="00790919">
              <w:t xml:space="preserve">Techniques:  </w:t>
            </w:r>
            <w:r>
              <w:t xml:space="preserve">HTML 5 – CSS 3 – JavaScript – Visual Design – UX –  </w:t>
            </w:r>
          </w:p>
          <w:p w:rsidR="00345A83" w:rsidRPr="00790919" w:rsidRDefault="00345A83" w:rsidP="00051030">
            <w:pPr>
              <w:pStyle w:val="FM-text"/>
            </w:pPr>
            <w:r>
              <w:t/>
            </w:r>
          </w:p>
          <w:p w:rsidR="00345A83" w:rsidRPr="00790919" w:rsidRDefault="00345A83" w:rsidP="00D03C9A">
            <w:pPr>
              <w:pStyle w:val="FM-jobtitle"/>
            </w:pPr>
            <w:r>
              <w:t xml:space="preserve">Student Assistant/educator</w:t>
            </w:r>
          </w:p>
          <w:p w:rsidR="00345A83" w:rsidRPr="00790919" w:rsidRDefault="00345A83" w:rsidP="00D03C9A">
            <w:pPr>
              <w:pStyle w:val="FM-subtitle"/>
            </w:pPr>
            <w:r>
              <w:t xml:space="preserve">TU Delft</w:t>
            </w:r>
            <w:r w:rsidRPr="00790919">
              <w:tab/>
            </w:r>
            <w:r w:rsidR="009B2302">
              <w:t xml:space="preserve">July 1985</w:t>
            </w:r>
            <w:r>
              <w:t/>
            </w:r>
            <w:r w:rsidRPr="00790919">
              <w:t xml:space="preserve"> – </w:t>
            </w:r>
            <w:r>
              <w:t xml:space="preserve">July 1985</w:t>
            </w:r>
          </w:p>
          <w:p w:rsidR="00345A83" w:rsidRPr="00790919" w:rsidRDefault="00345A83" w:rsidP="00D03C9A">
            <w:pPr>
              <w:pStyle w:val="FM-text"/>
            </w:pPr>
          </w:p>
          <w:p w:rsidR="00345A83" w:rsidRDefault="00345A83" w:rsidP="00D03C9A">
            <w:pPr>
              <w:pStyle w:val="FM-text"/>
            </w:pPr>
            <w:r>
              <w:t xml:space="preserve">Taught Master's students how to build a digital portfolio for themselves with HTML and CSS.</w:t>
            </w:r>
          </w:p>
          <w:p w:rsidR="00345A83" w:rsidRDefault="00345A83" w:rsidP="00D03C9A">
            <w:pPr>
              <w:pStyle w:val="FM-text"/>
            </w:pPr>
          </w:p>
          <w:p w:rsidR="00345A83" w:rsidRPr="00790919" w:rsidRDefault="00345A83" w:rsidP="00D03C9A">
            <w:pPr>
              <w:pStyle w:val="FM-techniques"/>
            </w:pPr>
            <w:r w:rsidRPr="00790919">
              <w:t xml:space="preserve">Techniques:  </w:t>
            </w:r>
            <w:r>
              <w:t xml:space="preserve"> </w:t>
            </w:r>
          </w:p>
          <w:p w:rsidR="00345A83" w:rsidRPr="00790919" w:rsidRDefault="00345A83" w:rsidP="00051030">
            <w:pPr>
              <w:pStyle w:val="FM-text"/>
            </w:pPr>
            <w:r>
              <w:t/>
            </w:r>
          </w:p>
        </w:tc>
      </w:tr>
      <w:tr w:rsidR="00345A83" w:rsidRPr="00790919" w:rsidTr="00345A83">
        <w:trPr>
          <w:trHeight w:hRule="exact" w:val="284"/>
        </w:trPr>
        <w:tc>
          <w:tcPr>
            <w:tcW w:w="3969" w:type="dxa"/>
          </w:tcPr>
          <w:p w:rsidR="00345A83" w:rsidRPr="00790919" w:rsidRDefault="00345A83"/>
        </w:tc>
        <w:tc>
          <w:tcPr>
            <w:tcW w:w="6232" w:type="dxa"/>
            <w:vMerge/>
          </w:tcPr>
          <w:p w:rsidR="00345A83" w:rsidRPr="00790919" w:rsidRDefault="00345A83"/>
        </w:tc>
      </w:tr>
      <w:tr w:rsidR="00345A83" w:rsidRPr="00790919" w:rsidTr="00345A83">
        <w:trPr>
          <w:trHeight w:val="20"/>
        </w:trPr>
        <w:tc>
          <w:tcPr>
            <w:tcW w:w="3969" w:type="dxa"/>
            <w:shd w:val="clear" w:color="auto" w:fill="201E33" w:themeFill="text1"/>
          </w:tcPr>
          <w:p w:rsidR="00345A83" w:rsidRPr="00790919" w:rsidRDefault="00345A83" w:rsidP="00491ED2">
            <w:pPr>
              <w:pStyle w:val="FM-topicaqua"/>
            </w:pPr>
            <w:r w:rsidRPr="00790919">
              <w:t>Skills</w:t>
            </w:r>
          </w:p>
          <w:p w:rsidR="00345A83" w:rsidRPr="00790919" w:rsidRDefault="00345A83" w:rsidP="00EC0980">
            <w:pPr>
              <w:pStyle w:val="FM-topicwhite"/>
            </w:pPr>
          </w:p>
          <w:p w:rsidR="00345A83" w:rsidRPr="00790919" w:rsidRDefault="00345A83" w:rsidP="001A56D2">
            <w:pPr>
              <w:pStyle w:val="FM-topicwhite"/>
              <w:jc w:val="center"/>
            </w:pPr>
            <w:r w:rsidRPr="00790919">
              <w:rPr>
                <w:noProof/>
              </w:rPr>
              <w:drawing>
                <wp:inline distT="0" distB="0" distL="0" distR="0" wp14:anchorId="148DBAFF" wp14:editId="1C4B78F8">
                  <wp:extent cx="431626" cy="58749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0919">
              <w:t xml:space="preserve">   </w:t>
            </w:r>
            <w:r w:rsidRPr="00790919">
              <w:rPr>
                <w:noProof/>
              </w:rPr>
              <w:drawing>
                <wp:inline distT="0" distB="0" distL="0" distR="0" wp14:anchorId="166C7BA4" wp14:editId="5AD0093C">
                  <wp:extent cx="431626" cy="587490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0919">
              <w:t xml:space="preserve">   </w:t>
            </w:r>
            <w:r w:rsidRPr="00790919">
              <w:rPr>
                <w:noProof/>
              </w:rPr>
              <w:drawing>
                <wp:inline distT="0" distB="0" distL="0" distR="0" wp14:anchorId="79FF27A6" wp14:editId="4CA0F7E0">
                  <wp:extent cx="431640" cy="587492"/>
                  <wp:effectExtent l="0" t="0" r="63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40" cy="587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Pr="00790919">
              <w:rPr>
                <w:noProof/>
              </w:rPr>
              <w:drawing>
                <wp:inline distT="0" distB="0" distL="0" distR="0" wp14:anchorId="56522DDB" wp14:editId="29B61076">
                  <wp:extent cx="431626" cy="587490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A83" w:rsidRPr="00790919" w:rsidRDefault="00345A83" w:rsidP="0018339C">
            <w:pPr>
              <w:pStyle w:val="FM-topicwhite"/>
            </w:pPr>
          </w:p>
          <w:p w:rsidR="00345A83" w:rsidRPr="00790919" w:rsidRDefault="00345A83" w:rsidP="00F667DD">
            <w:pPr>
              <w:pStyle w:val="FM-subtitle"/>
            </w:pPr>
            <w:r w:rsidRPr="00790919">
              <w:t xml:space="preserve">Languages – Frameworks </w:t>
            </w:r>
            <w:r>
              <w:t>–</w:t>
            </w:r>
            <w:r w:rsidRPr="00790919">
              <w:t xml:space="preserve"> Libraries</w:t>
            </w:r>
          </w:p>
          <w:p w:rsidR="00345A83" w:rsidRPr="00790919" w:rsidRDefault="00345A83" w:rsidP="00122F0B">
            <w:pPr>
              <w:pStyle w:val="FM-textlist"/>
              <w:numPr>
                <w:ilvl w:val="0"/>
                <w:numId w:val="0"/>
              </w:numPr>
              <w:ind w:left="284" w:hanging="284"/>
            </w:pPr>
            <w:r>
              <w:t/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VueJS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Nuxt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React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Lit Element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Web Components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Serverless architecture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Sass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Less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PostCSS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Photoshop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sketch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illustrator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Svelte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Unit testing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Ava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Netlify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C++ </w:t>
            </w:r>
          </w:p>
        </w:tc>
        <w:tc>
          <w:tcPr>
            <w:tcW w:w="6232" w:type="dxa"/>
            <w:vMerge/>
          </w:tcPr>
          <w:p w:rsidR="00345A83" w:rsidRPr="00790919" w:rsidRDefault="00345A83"/>
        </w:tc>
      </w:tr>
      <w:tr w:rsidR="00345A83" w:rsidRPr="00790919" w:rsidTr="00345A83">
        <w:trPr>
          <w:trHeight w:hRule="exact" w:val="284"/>
        </w:trPr>
        <w:tc>
          <w:tcPr>
            <w:tcW w:w="3969" w:type="dxa"/>
          </w:tcPr>
          <w:p w:rsidR="00345A83" w:rsidRPr="00790919" w:rsidRDefault="00345A83">
            <w:r w:rsidRPr="00790919">
              <w:softHyphen/>
            </w:r>
          </w:p>
        </w:tc>
        <w:tc>
          <w:tcPr>
            <w:tcW w:w="6232" w:type="dxa"/>
            <w:vMerge/>
          </w:tcPr>
          <w:p w:rsidR="00345A83" w:rsidRPr="00790919" w:rsidRDefault="00345A83"/>
        </w:tc>
      </w:tr>
      <w:tr w:rsidR="00345A83" w:rsidRPr="00790919" w:rsidTr="00D139F7">
        <w:trPr>
          <w:trHeight w:val="3340"/>
        </w:trPr>
        <w:tc>
          <w:tcPr>
            <w:tcW w:w="3969" w:type="dxa"/>
            <w:tcBorders>
              <w:bottom w:val="nil"/>
            </w:tcBorders>
            <w:shd w:val="clear" w:color="auto" w:fill="E6E6E6" w:themeFill="background2"/>
          </w:tcPr>
          <w:p w:rsidR="00345A83" w:rsidRPr="00790919" w:rsidRDefault="00345A83" w:rsidP="00345A83">
            <w:pPr>
              <w:pStyle w:val="FM-topicorange"/>
            </w:pPr>
            <w:r w:rsidRPr="00790919">
              <w:t>Education</w:t>
            </w:r>
          </w:p>
          <w:p w:rsidR="00345A83" w:rsidRPr="00790919" w:rsidRDefault="00345A83" w:rsidP="00345A83">
            <w:pPr>
              <w:pStyle w:val="FM-text"/>
            </w:pPr>
            <w:r>
              <w:t/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 xml:space="preserve">Master of Science, Architecture</w:t>
            </w:r>
          </w:p>
          <w:p w:rsidR="00345A83" w:rsidRPr="00790919" w:rsidRDefault="00345A83" w:rsidP="00345A83">
            <w:pPr>
              <w:pStyle w:val="FM-text"/>
            </w:pPr>
            <w:r>
              <w:t xml:space="preserve">TU Delft</w:t>
            </w:r>
          </w:p>
          <w:p w:rsidR="004072C3" w:rsidRDefault="00345A83" w:rsidP="00345A83">
            <w:pPr>
              <w:pStyle w:val="FM-text"/>
            </w:pPr>
            <w:r>
              <w:t xml:space="preserve">July 1985</w:t>
            </w:r>
            <w:r w:rsidR="00D055A6">
              <w:t xml:space="preserve"> </w:t>
            </w:r>
            <w:r>
              <w:t xml:space="preserve">–</w:t>
            </w:r>
            <w:r w:rsidRPr="00790919">
              <w:t xml:space="preserve"> </w:t>
            </w:r>
            <w:r>
              <w:t xml:space="preserve">July 1985</w:t>
            </w:r>
          </w:p>
          <w:p w:rsidR="00345A83" w:rsidRPr="004072C3" w:rsidRDefault="00345A83" w:rsidP="00345A83">
            <w:pPr>
              <w:pStyle w:val="FM-text"/>
              <w:rPr>
                <w:b/>
              </w:rPr>
            </w:pPr>
            <w:r>
              <w:t/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 xml:space="preserve">Bachelor of Science, Architecture</w:t>
            </w:r>
          </w:p>
          <w:p w:rsidR="00345A83" w:rsidRPr="00790919" w:rsidRDefault="00345A83" w:rsidP="00345A83">
            <w:pPr>
              <w:pStyle w:val="FM-text"/>
            </w:pPr>
            <w:r>
              <w:t xml:space="preserve">TU Delft</w:t>
            </w:r>
          </w:p>
          <w:p w:rsidR="004072C3" w:rsidRDefault="00345A83" w:rsidP="00345A83">
            <w:pPr>
              <w:pStyle w:val="FM-text"/>
            </w:pPr>
            <w:r>
              <w:t xml:space="preserve">July 1985</w:t>
            </w:r>
            <w:r w:rsidR="00D055A6">
              <w:t xml:space="preserve"> </w:t>
            </w:r>
            <w:r>
              <w:t xml:space="preserve">–</w:t>
            </w:r>
            <w:r w:rsidRPr="00790919">
              <w:t xml:space="preserve"> </w:t>
            </w:r>
            <w:r>
              <w:t xml:space="preserve">July 1985</w:t>
            </w:r>
          </w:p>
          <w:p w:rsidR="00345A83" w:rsidRPr="004072C3" w:rsidRDefault="00345A83" w:rsidP="00345A83">
            <w:pPr>
              <w:pStyle w:val="FM-text"/>
              <w:rPr>
                <w:b/>
              </w:rPr>
            </w:pPr>
            <w:r>
              <w:t/>
            </w:r>
          </w:p>
          <w:p w:rsidR="00345A83" w:rsidRDefault="00345A83" w:rsidP="007C2B7D">
            <w:pPr>
              <w:pStyle w:val="FM-text"/>
            </w:pPr>
          </w:p>
          <w:p w:rsidR="00345A83" w:rsidRPr="00790919" w:rsidRDefault="00345A83" w:rsidP="00345A83">
            <w:pPr>
              <w:pStyle w:val="FM-topicorange"/>
            </w:pPr>
            <w:r>
              <w:t>Side projects</w:t>
            </w:r>
          </w:p>
          <w:p w:rsidR="00345A83" w:rsidRPr="00790919" w:rsidRDefault="00345A83" w:rsidP="00345A83">
            <w:pPr>
              <w:pStyle w:val="FM-text"/>
            </w:pPr>
            <w:r>
              <w:t/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 xml:space="preserve">Windoog Podcast</w:t>
            </w:r>
            <w:r w:rsidR="00AB5D0A">
              <w:rPr>
                <w:b/>
              </w:rPr>
              <w:t/>
            </w:r>
            <w:r>
              <w:rPr>
                <w:b/>
              </w:rPr>
              <w:t/>
            </w:r>
          </w:p>
          <w:p w:rsidR="00745DEC" w:rsidRPr="00790919" w:rsidRDefault="00345A83" w:rsidP="00345A83">
            <w:pPr>
              <w:pStyle w:val="FM-text"/>
            </w:pPr>
            <w:r>
              <w:t xml:space="preserve">Created a low effort website and podcast feed for an Architecture podcast. All data hosted on Firebase with hooks to rebuild Netlify when data changes.</w:t>
            </w:r>
          </w:p>
          <w:p w:rsidR="007C2B7D" w:rsidRDefault="007C2B7D" w:rsidP="007C2B7D">
            <w:pPr>
              <w:pStyle w:val="FM-text"/>
            </w:pPr>
            <w:r>
              <w:t xml:space="preserve">undefined</w:t>
            </w:r>
          </w:p>
          <w:p w:rsidR="00345A83" w:rsidRPr="00345A83" w:rsidRDefault="00345A83" w:rsidP="00345A83">
            <w:pPr>
              <w:pStyle w:val="FM-text"/>
              <w:rPr>
                <w:b/>
              </w:rPr>
            </w:pPr>
            <w:r>
              <w:t/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 xml:space="preserve">Kitchen company tooling</w:t>
            </w:r>
            <w:r w:rsidR="00AB5D0A">
              <w:rPr>
                <w:b/>
              </w:rPr>
              <w:t/>
            </w:r>
            <w:r>
              <w:rPr>
                <w:b/>
              </w:rPr>
              <w:t/>
            </w:r>
          </w:p>
          <w:p w:rsidR="00745DEC" w:rsidRPr="00790919" w:rsidRDefault="00345A83" w:rsidP="00345A83">
            <w:pPr>
              <w:pStyle w:val="FM-text"/>
            </w:pPr>
            <w:r>
              <w:t xml:space="preserve">GSuite, Google AppScript, NodeJS,typescript, Jest….</w:t>
            </w:r>
          </w:p>
          <w:p w:rsidR="007C2B7D" w:rsidRDefault="007C2B7D" w:rsidP="007C2B7D">
            <w:pPr>
              <w:pStyle w:val="FM-text"/>
            </w:pPr>
            <w:r>
              <w:t xml:space="preserve">undefined</w:t>
            </w:r>
          </w:p>
          <w:p w:rsidR="00345A83" w:rsidRPr="00345A83" w:rsidRDefault="00345A83" w:rsidP="00345A83">
            <w:pPr>
              <w:pStyle w:val="FM-text"/>
              <w:rPr>
                <w:b/>
              </w:rPr>
            </w:pPr>
            <w:r>
              <w:t/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 xml:space="preserve">Arduino development</w:t>
            </w:r>
            <w:r w:rsidR="00AB5D0A">
              <w:rPr>
                <w:b/>
              </w:rPr>
              <w:t/>
            </w:r>
            <w:r>
              <w:rPr>
                <w:b/>
              </w:rPr>
              <w:t/>
            </w:r>
          </w:p>
          <w:p w:rsidR="00745DEC" w:rsidRPr="00790919" w:rsidRDefault="00345A83" w:rsidP="00345A83">
            <w:pPr>
              <w:pStyle w:val="FM-text"/>
            </w:pPr>
            <w:r>
              <w:t xml:space="preserve">Multiple C++ projects for controlling synthesizers. </w:t>
            </w:r>
          </w:p>
          <w:p w:rsidR="007C2B7D" w:rsidRDefault="007C2B7D" w:rsidP="007C2B7D">
            <w:pPr>
              <w:pStyle w:val="FM-text"/>
            </w:pPr>
            <w:r>
              <w:t xml:space="preserve">undefined</w:t>
            </w:r>
          </w:p>
          <w:p w:rsidR="00345A83" w:rsidRPr="00345A83" w:rsidRDefault="00345A83" w:rsidP="00345A83">
            <w:pPr>
              <w:pStyle w:val="FM-text"/>
              <w:rPr>
                <w:b/>
              </w:rPr>
            </w:pPr>
            <w:r>
              <w:t/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 xml:space="preserve">Aquaponics</w:t>
            </w:r>
            <w:r w:rsidR="00AB5D0A">
              <w:rPr>
                <w:b/>
              </w:rPr>
              <w:t/>
            </w:r>
            <w:r>
              <w:rPr>
                <w:b/>
              </w:rPr>
              <w:t/>
            </w:r>
          </w:p>
          <w:p w:rsidR="00745DEC" w:rsidRPr="00790919" w:rsidRDefault="00345A83" w:rsidP="00345A83">
            <w:pPr>
              <w:pStyle w:val="FM-text"/>
            </w:pPr>
            <w:r>
              <w:t xml:space="preserve">Automation for aquaculture build with a Rasberry Pi and NodeJS </w:t>
            </w:r>
          </w:p>
          <w:p w:rsidR="007C2B7D" w:rsidRDefault="007C2B7D" w:rsidP="007C2B7D">
            <w:pPr>
              <w:pStyle w:val="FM-text"/>
            </w:pPr>
            <w:r>
              <w:t xml:space="preserve">undefined</w:t>
            </w:r>
          </w:p>
          <w:p w:rsidR="00345A83" w:rsidRPr="00345A83" w:rsidRDefault="00345A83" w:rsidP="00345A83">
            <w:pPr>
              <w:pStyle w:val="FM-text"/>
              <w:rPr>
                <w:b/>
              </w:rPr>
            </w:pPr>
            <w:r>
              <w:t/>
            </w:r>
          </w:p>
          <w:p w:rsidR="00852D8C" w:rsidRDefault="00852D8C" w:rsidP="007C2B7D">
            <w:pPr>
              <w:pStyle w:val="FM-text"/>
            </w:pPr>
          </w:p>
          <w:p w:rsidR="00345A83" w:rsidRPr="00790919" w:rsidRDefault="00345A83" w:rsidP="00345A83">
            <w:pPr>
              <w:pStyle w:val="FM-topicorange"/>
            </w:pPr>
            <w:r>
              <w:t>Publications</w:t>
            </w:r>
          </w:p>
          <w:p w:rsidR="00345A83" w:rsidRPr="00790919" w:rsidRDefault="00345A83" w:rsidP="00345A83">
            <w:pPr>
              <w:pStyle w:val="FM-text"/>
            </w:pPr>
            <w:r>
              <w:t/>
            </w:r>
            <w:r w:rsidR="007C2B7D">
              <w:t/>
            </w:r>
            <w:r>
              <w:t/>
            </w:r>
          </w:p>
        </w:tc>
        <w:tc>
          <w:tcPr>
            <w:tcW w:w="6232" w:type="dxa"/>
            <w:vMerge/>
            <w:tcBorders>
              <w:bottom w:val="nil"/>
            </w:tcBorders>
          </w:tcPr>
          <w:p w:rsidR="00345A83" w:rsidRPr="00790919" w:rsidRDefault="00345A83" w:rsidP="00345A83"/>
        </w:tc>
      </w:tr>
    </w:tbl>
    <w:p w:rsidR="00F72F3D" w:rsidRPr="00790919" w:rsidRDefault="00F72F3D"/>
    <w:sectPr w:rsidR="00F72F3D" w:rsidRPr="00790919" w:rsidSect="00756172">
      <w:footerReference w:type="defaul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4E9B" w:rsidRDefault="006E4E9B" w:rsidP="00441312">
      <w:r>
        <w:separator/>
      </w:r>
    </w:p>
  </w:endnote>
  <w:endnote w:type="continuationSeparator" w:id="0">
    <w:p w:rsidR="006E4E9B" w:rsidRDefault="006E4E9B" w:rsidP="0044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tillium Web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 ExtraLight">
    <w:altName w:val="Cambria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312" w:rsidRDefault="00441312">
    <w:pPr>
      <w:pStyle w:val="Voet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0C63B6" wp14:editId="295A1B9A">
          <wp:simplePos x="0" y="0"/>
          <wp:positionH relativeFrom="margin">
            <wp:align>right</wp:align>
          </wp:positionH>
          <wp:positionV relativeFrom="bottomMargin">
            <wp:posOffset>-180340</wp:posOffset>
          </wp:positionV>
          <wp:extent cx="1840320" cy="576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M-logo-line-RGB-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032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4E9B" w:rsidRDefault="006E4E9B" w:rsidP="00441312">
      <w:r>
        <w:separator/>
      </w:r>
    </w:p>
  </w:footnote>
  <w:footnote w:type="continuationSeparator" w:id="0">
    <w:p w:rsidR="006E4E9B" w:rsidRDefault="006E4E9B" w:rsidP="00441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F15"/>
    <w:multiLevelType w:val="hybridMultilevel"/>
    <w:tmpl w:val="2A124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B2E"/>
    <w:multiLevelType w:val="hybridMultilevel"/>
    <w:tmpl w:val="0D803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45C4"/>
    <w:multiLevelType w:val="hybridMultilevel"/>
    <w:tmpl w:val="94AABEBC"/>
    <w:lvl w:ilvl="0" w:tplc="D59C5FBE">
      <w:start w:val="2007"/>
      <w:numFmt w:val="bullet"/>
      <w:lvlText w:val="-"/>
      <w:lvlJc w:val="left"/>
      <w:pPr>
        <w:ind w:left="720" w:hanging="360"/>
      </w:pPr>
      <w:rPr>
        <w:rFonts w:ascii="Titillium Web" w:eastAsiaTheme="minorHAnsi" w:hAnsi="Titillium Web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A7FD4"/>
    <w:multiLevelType w:val="hybridMultilevel"/>
    <w:tmpl w:val="67DE2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15567"/>
    <w:multiLevelType w:val="hybridMultilevel"/>
    <w:tmpl w:val="324860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21815"/>
    <w:multiLevelType w:val="hybridMultilevel"/>
    <w:tmpl w:val="48BA73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D6D65"/>
    <w:multiLevelType w:val="hybridMultilevel"/>
    <w:tmpl w:val="28DE4AC6"/>
    <w:lvl w:ilvl="0" w:tplc="FEA6D108">
      <w:start w:val="1"/>
      <w:numFmt w:val="bullet"/>
      <w:pStyle w:val="FM-textlis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color w:val="FF5900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E0022"/>
    <w:multiLevelType w:val="hybridMultilevel"/>
    <w:tmpl w:val="C300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F"/>
    <w:rsid w:val="00004876"/>
    <w:rsid w:val="00051030"/>
    <w:rsid w:val="000A540E"/>
    <w:rsid w:val="000C4881"/>
    <w:rsid w:val="000F2FC9"/>
    <w:rsid w:val="00122F0B"/>
    <w:rsid w:val="001626F2"/>
    <w:rsid w:val="0018339C"/>
    <w:rsid w:val="001A56D2"/>
    <w:rsid w:val="001B0176"/>
    <w:rsid w:val="001C5876"/>
    <w:rsid w:val="001E16D7"/>
    <w:rsid w:val="00213AC0"/>
    <w:rsid w:val="00215713"/>
    <w:rsid w:val="002636D2"/>
    <w:rsid w:val="002C3841"/>
    <w:rsid w:val="003010D7"/>
    <w:rsid w:val="003239C2"/>
    <w:rsid w:val="00345A83"/>
    <w:rsid w:val="00373B7D"/>
    <w:rsid w:val="003C7778"/>
    <w:rsid w:val="003D0F9D"/>
    <w:rsid w:val="003D6D23"/>
    <w:rsid w:val="003F27AF"/>
    <w:rsid w:val="004072C3"/>
    <w:rsid w:val="00421E35"/>
    <w:rsid w:val="00441312"/>
    <w:rsid w:val="00442133"/>
    <w:rsid w:val="00491ED2"/>
    <w:rsid w:val="004966F3"/>
    <w:rsid w:val="004A3AEC"/>
    <w:rsid w:val="004E5E4A"/>
    <w:rsid w:val="0050409A"/>
    <w:rsid w:val="005057F1"/>
    <w:rsid w:val="00530297"/>
    <w:rsid w:val="0056727A"/>
    <w:rsid w:val="005B21A3"/>
    <w:rsid w:val="005D5631"/>
    <w:rsid w:val="006020D0"/>
    <w:rsid w:val="0061410A"/>
    <w:rsid w:val="00642CCC"/>
    <w:rsid w:val="006B097E"/>
    <w:rsid w:val="006B472F"/>
    <w:rsid w:val="006E4E9B"/>
    <w:rsid w:val="00727648"/>
    <w:rsid w:val="00745DEC"/>
    <w:rsid w:val="00756172"/>
    <w:rsid w:val="00764356"/>
    <w:rsid w:val="00790919"/>
    <w:rsid w:val="007A4B44"/>
    <w:rsid w:val="007C2B7D"/>
    <w:rsid w:val="00852D8C"/>
    <w:rsid w:val="008703F5"/>
    <w:rsid w:val="008820E3"/>
    <w:rsid w:val="00882205"/>
    <w:rsid w:val="00886C02"/>
    <w:rsid w:val="00891D53"/>
    <w:rsid w:val="00897D98"/>
    <w:rsid w:val="008B51F4"/>
    <w:rsid w:val="008B5697"/>
    <w:rsid w:val="008D5A2B"/>
    <w:rsid w:val="00900F0F"/>
    <w:rsid w:val="00916DDD"/>
    <w:rsid w:val="00975A63"/>
    <w:rsid w:val="00981200"/>
    <w:rsid w:val="009B2302"/>
    <w:rsid w:val="00A231DC"/>
    <w:rsid w:val="00A6098C"/>
    <w:rsid w:val="00A94190"/>
    <w:rsid w:val="00AA0BB4"/>
    <w:rsid w:val="00AB5D0A"/>
    <w:rsid w:val="00AD7992"/>
    <w:rsid w:val="00B237F1"/>
    <w:rsid w:val="00B2567F"/>
    <w:rsid w:val="00B55B1F"/>
    <w:rsid w:val="00BB47D9"/>
    <w:rsid w:val="00BD03E2"/>
    <w:rsid w:val="00BE3C29"/>
    <w:rsid w:val="00C22A22"/>
    <w:rsid w:val="00C36258"/>
    <w:rsid w:val="00C63691"/>
    <w:rsid w:val="00C91ACE"/>
    <w:rsid w:val="00CB6EED"/>
    <w:rsid w:val="00CD1424"/>
    <w:rsid w:val="00D00EE0"/>
    <w:rsid w:val="00D03C9A"/>
    <w:rsid w:val="00D055A6"/>
    <w:rsid w:val="00DA3C7A"/>
    <w:rsid w:val="00DF30AC"/>
    <w:rsid w:val="00DF41CA"/>
    <w:rsid w:val="00E20CDA"/>
    <w:rsid w:val="00E35A72"/>
    <w:rsid w:val="00E61154"/>
    <w:rsid w:val="00E61786"/>
    <w:rsid w:val="00E66F6F"/>
    <w:rsid w:val="00EA3B4A"/>
    <w:rsid w:val="00EC0980"/>
    <w:rsid w:val="00EF2127"/>
    <w:rsid w:val="00F126F2"/>
    <w:rsid w:val="00F20EE6"/>
    <w:rsid w:val="00F24B98"/>
    <w:rsid w:val="00F26EB3"/>
    <w:rsid w:val="00F4752F"/>
    <w:rsid w:val="00F667DD"/>
    <w:rsid w:val="00F66DA1"/>
    <w:rsid w:val="00F7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18EEC"/>
  <w14:defaultImageDpi w14:val="32767"/>
  <w15:chartTrackingRefBased/>
  <w15:docId w15:val="{2A8DA8D8-38E1-7D43-AB5C-233D3E12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6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756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M-Name">
    <w:name w:val="FM - Name"/>
    <w:basedOn w:val="Standaard"/>
    <w:qFormat/>
    <w:rsid w:val="00E20CDA"/>
    <w:pPr>
      <w:spacing w:line="192" w:lineRule="auto"/>
    </w:pPr>
    <w:rPr>
      <w:rFonts w:ascii="Titillium Web ExtraLight" w:hAnsi="Titillium Web ExtraLight" w:cs="Times New Roman (Body CS)"/>
      <w:color w:val="FFFFFF" w:themeColor="background1"/>
      <w:sz w:val="72"/>
    </w:rPr>
  </w:style>
  <w:style w:type="paragraph" w:customStyle="1" w:styleId="FM-topicaqua">
    <w:name w:val="FM - topic aqua"/>
    <w:basedOn w:val="Standaard"/>
    <w:qFormat/>
    <w:rsid w:val="00F72F3D"/>
    <w:pPr>
      <w:suppressAutoHyphens/>
      <w:spacing w:line="192" w:lineRule="auto"/>
    </w:pPr>
    <w:rPr>
      <w:rFonts w:ascii="Titillium Web" w:hAnsi="Titillium Web" w:cs="Times New Roman (Body CS)"/>
      <w:caps/>
      <w:color w:val="00CCCC" w:themeColor="accent2"/>
      <w:szCs w:val="32"/>
    </w:rPr>
  </w:style>
  <w:style w:type="paragraph" w:customStyle="1" w:styleId="FM-topicwhite">
    <w:name w:val="FM - topic white"/>
    <w:basedOn w:val="FM-topicaqua"/>
    <w:qFormat/>
    <w:rsid w:val="00EC0980"/>
    <w:rPr>
      <w:color w:val="FFFFFF" w:themeColor="background1"/>
    </w:rPr>
  </w:style>
  <w:style w:type="paragraph" w:customStyle="1" w:styleId="FM-text">
    <w:name w:val="FM - text"/>
    <w:basedOn w:val="Standaard"/>
    <w:qFormat/>
    <w:rsid w:val="006020D0"/>
    <w:pPr>
      <w:tabs>
        <w:tab w:val="right" w:pos="3402"/>
      </w:tabs>
      <w:suppressAutoHyphens/>
      <w:spacing w:line="288" w:lineRule="auto"/>
    </w:pPr>
    <w:rPr>
      <w:rFonts w:ascii="Titillium Web" w:hAnsi="Titillium Web" w:cs="Times New Roman (Body CS)"/>
      <w:sz w:val="18"/>
    </w:rPr>
  </w:style>
  <w:style w:type="character" w:styleId="Zwaar">
    <w:name w:val="Strong"/>
    <w:basedOn w:val="Standaardalinea-lettertype"/>
    <w:uiPriority w:val="22"/>
    <w:qFormat/>
    <w:rsid w:val="00EC0980"/>
    <w:rPr>
      <w:b/>
      <w:bCs/>
    </w:rPr>
  </w:style>
  <w:style w:type="character" w:customStyle="1" w:styleId="apple-converted-space">
    <w:name w:val="apple-converted-space"/>
    <w:basedOn w:val="Standaardalinea-lettertype"/>
    <w:rsid w:val="00EC0980"/>
  </w:style>
  <w:style w:type="paragraph" w:customStyle="1" w:styleId="FM-jobtitle">
    <w:name w:val="FM - job title"/>
    <w:basedOn w:val="FM-text"/>
    <w:qFormat/>
    <w:rsid w:val="003C7778"/>
    <w:pPr>
      <w:spacing w:line="240" w:lineRule="auto"/>
    </w:pPr>
    <w:rPr>
      <w:b/>
      <w:caps/>
      <w:sz w:val="24"/>
    </w:rPr>
  </w:style>
  <w:style w:type="paragraph" w:customStyle="1" w:styleId="FM-subtitle">
    <w:name w:val="FM - sub title"/>
    <w:basedOn w:val="FM-jobtitle"/>
    <w:qFormat/>
    <w:rsid w:val="00F24B98"/>
    <w:pPr>
      <w:tabs>
        <w:tab w:val="clear" w:pos="3402"/>
        <w:tab w:val="right" w:pos="6180"/>
      </w:tabs>
    </w:pPr>
    <w:rPr>
      <w:b w:val="0"/>
      <w:sz w:val="18"/>
    </w:rPr>
  </w:style>
  <w:style w:type="paragraph" w:customStyle="1" w:styleId="FM-topicorange">
    <w:name w:val="FM - topic orange"/>
    <w:basedOn w:val="FM-topicaqua"/>
    <w:qFormat/>
    <w:rsid w:val="00A94190"/>
    <w:rPr>
      <w:color w:val="FF5900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441312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41312"/>
  </w:style>
  <w:style w:type="paragraph" w:styleId="Voettekst">
    <w:name w:val="footer"/>
    <w:basedOn w:val="Standaard"/>
    <w:link w:val="VoettekstChar"/>
    <w:uiPriority w:val="99"/>
    <w:unhideWhenUsed/>
    <w:rsid w:val="00441312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41312"/>
  </w:style>
  <w:style w:type="paragraph" w:styleId="Ballontekst">
    <w:name w:val="Balloon Text"/>
    <w:basedOn w:val="Standaard"/>
    <w:link w:val="BallontekstChar"/>
    <w:uiPriority w:val="99"/>
    <w:semiHidden/>
    <w:unhideWhenUsed/>
    <w:rsid w:val="006B097E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097E"/>
    <w:rPr>
      <w:rFonts w:ascii="Times New Roman" w:hAnsi="Times New Roman" w:cs="Times New Roman"/>
      <w:sz w:val="18"/>
      <w:szCs w:val="18"/>
    </w:rPr>
  </w:style>
  <w:style w:type="paragraph" w:customStyle="1" w:styleId="FM-textlist">
    <w:name w:val="FM - text list"/>
    <w:basedOn w:val="FM-text"/>
    <w:qFormat/>
    <w:rsid w:val="00530297"/>
    <w:pPr>
      <w:numPr>
        <w:numId w:val="1"/>
      </w:numPr>
    </w:pPr>
  </w:style>
  <w:style w:type="character" w:customStyle="1" w:styleId="FM-Bold">
    <w:name w:val="FM - Bold"/>
    <w:basedOn w:val="Standaardalinea-lettertype"/>
    <w:uiPriority w:val="1"/>
    <w:qFormat/>
    <w:rsid w:val="00530297"/>
    <w:rPr>
      <w:rFonts w:ascii="Titillium Web" w:hAnsi="Titillium Web"/>
      <w:b/>
      <w:color w:val="auto"/>
    </w:rPr>
  </w:style>
  <w:style w:type="paragraph" w:customStyle="1" w:styleId="FM-techniques">
    <w:name w:val="FM - techniques"/>
    <w:basedOn w:val="FM-text"/>
    <w:qFormat/>
    <w:rsid w:val="00AD7992"/>
    <w:pPr>
      <w:shd w:val="clear" w:color="auto" w:fill="E6E6E6" w:themeFill="background2"/>
      <w:contextualSpacing/>
    </w:pPr>
    <w:rPr>
      <w:color w:val="6D6E71" w:themeColor="text2"/>
      <w:position w:val="-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derdejong/Dropbox%20(FrontMen%20Group)/Algemeen/Externe%20communicatie/Huisstijl/CV%20Template/Frontmen%20Curriculum%20Vitae.dotx" TargetMode="External"/></Relationships>
</file>

<file path=word/theme/theme1.xml><?xml version="1.0" encoding="utf-8"?>
<a:theme xmlns:a="http://schemas.openxmlformats.org/drawingml/2006/main" name="Office Theme">
  <a:themeElements>
    <a:clrScheme name="Frontmen 2018">
      <a:dk1>
        <a:srgbClr val="201E33"/>
      </a:dk1>
      <a:lt1>
        <a:srgbClr val="FFFFFF"/>
      </a:lt1>
      <a:dk2>
        <a:srgbClr val="6D6E71"/>
      </a:dk2>
      <a:lt2>
        <a:srgbClr val="E6E6E6"/>
      </a:lt2>
      <a:accent1>
        <a:srgbClr val="FF5900"/>
      </a:accent1>
      <a:accent2>
        <a:srgbClr val="00CCCC"/>
      </a:accent2>
      <a:accent3>
        <a:srgbClr val="A5A5A5"/>
      </a:accent3>
      <a:accent4>
        <a:srgbClr val="E6E6E6"/>
      </a:accent4>
      <a:accent5>
        <a:srgbClr val="F5CC00"/>
      </a:accent5>
      <a:accent6>
        <a:srgbClr val="00A3F5"/>
      </a:accent6>
      <a:hlink>
        <a:srgbClr val="FF5900"/>
      </a:hlink>
      <a:folHlink>
        <a:srgbClr val="FF3C0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E9B008-9AF2-BD40-A8F0-C0FF283E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Frontmen Curriculum Vitae.dotx</Template>
  <TotalTime>47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Frontmen Curriculum Vitae</vt:lpstr>
      <vt:lpstr>Frontmen Curriculum Vitae</vt:lpstr>
    </vt:vector>
  </TitlesOfParts>
  <Manager/>
  <Company>Scotch &amp; Tobacco</Company>
  <LinksUpToDate>false</LinksUpToDate>
  <CharactersWithSpaces>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Frontmen Curriculum Vitae</dc:title>
  <dc:subject>Frontmen Templates</dc:subject>
  <dc:creator>Microsoft Office User</dc:creator>
  <cp:keywords>Frontmen CV</cp:keywords>
  <dc:description/>
  <cp:lastModifiedBy>Microsoft Office User</cp:lastModifiedBy>
  <cp:revision>36</cp:revision>
  <cp:lastPrinted>2020-05-07T20:21:00Z</cp:lastPrinted>
  <dcterms:created xsi:type="dcterms:W3CDTF">2020-08-13T10:26:00Z</dcterms:created>
  <dcterms:modified xsi:type="dcterms:W3CDTF">2020-08-13T13:42:00Z</dcterms:modified>
  <cp:category>Word template</cp:category>
</cp:coreProperties>
</file>